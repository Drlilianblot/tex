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40712397"/>
        <w:lock w:val="sdtContentLocked"/>
        <w:placeholder>
          <w:docPart w:val="DefaultPlaceholder_-1854013440"/>
        </w:placeholder>
        <w:group/>
      </w:sdtPr>
      <w:sdtEndPr/>
      <w:sdtContent>
        <w:p w:rsidR="00D87A78" w:rsidRPr="00D87A78" w:rsidRDefault="0002488C" w:rsidP="00D87A78">
          <w:r w:rsidRPr="00D87A78">
            <w:rPr>
              <w:noProof/>
              <w:lang w:eastAsia="en-GB"/>
            </w:rPr>
            <w:drawing>
              <wp:anchor distT="180340" distB="180340" distL="114300" distR="114300" simplePos="0" relativeHeight="251659264" behindDoc="0" locked="0" layoutInCell="1" allowOverlap="1" wp14:anchorId="17B6828A" wp14:editId="4FBAA80C">
                <wp:simplePos x="0" y="0"/>
                <wp:positionH relativeFrom="margin">
                  <wp:align>center</wp:align>
                </wp:positionH>
                <wp:positionV relativeFrom="margin">
                  <wp:posOffset>180340</wp:posOffset>
                </wp:positionV>
                <wp:extent cx="1677600" cy="633600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ownload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600" cy="63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0A5942" w:rsidRPr="00B3252C" w:rsidRDefault="00794FB9" w:rsidP="00D87A78">
      <w:pPr>
        <w:jc w:val="center"/>
        <w:rPr>
          <w:rStyle w:val="Degreeheader"/>
        </w:rPr>
      </w:pPr>
      <w:sdt>
        <w:sdtPr>
          <w:rPr>
            <w:rStyle w:val="Degreeheader"/>
          </w:rPr>
          <w:alias w:val="Degree"/>
          <w:tag w:val="Degree"/>
          <w:id w:val="-11843119"/>
          <w:lock w:val="sdtLocked"/>
          <w:placeholder>
            <w:docPart w:val="6A1CF5FCE2D5408DB74BF6CAF2823B48"/>
          </w:placeholder>
          <w15:color w:val="FF0000"/>
          <w:dropDownList>
            <w:listItem w:value="Choose an item."/>
            <w:listItem w:displayText="BSc" w:value="BSc"/>
            <w:listItem w:displayText="BEng" w:value="BEng"/>
            <w:listItem w:displayText="MEng" w:value="MEng"/>
            <w:listItem w:displayText="MSc" w:value="MSc"/>
            <w:listItem w:displayText="DEng" w:value="DEng"/>
            <w:listItem w:displayText="IGGI PhD/LSCITS" w:value="IGGI PhD/LSCITS"/>
            <w:listItem w:displayText="BEng, BSc, MEng, and MMath" w:value="BEng, BSc, MEng, and MMath"/>
            <w:listItem w:displayText="BEng, BSc, and MEng " w:value="BEng, BSc, and MEng "/>
            <w:listItem w:displayText="MEng, MMath, and MSc" w:value="MEng, MMath, and MSc"/>
            <w:listItem w:displayText="MEng and MMath" w:value="MEng and MMath"/>
            <w:listItem w:displayText="MEng and MSc" w:value="MEng and MSc"/>
          </w:dropDownList>
        </w:sdtPr>
        <w:sdtEndPr>
          <w:rPr>
            <w:rStyle w:val="Degreeheader"/>
          </w:rPr>
        </w:sdtEndPr>
        <w:sdtContent>
          <w:r w:rsidR="003E1D90">
            <w:rPr>
              <w:rStyle w:val="Degreeheader"/>
            </w:rPr>
            <w:t>BSc</w:t>
          </w:r>
        </w:sdtContent>
      </w:sdt>
      <w:r w:rsidR="000A5942" w:rsidRPr="00B3252C">
        <w:rPr>
          <w:rStyle w:val="Degreeheader"/>
        </w:rPr>
        <w:t xml:space="preserve"> </w:t>
      </w:r>
      <w:sdt>
        <w:sdtPr>
          <w:rPr>
            <w:rStyle w:val="Degreeheader"/>
          </w:rPr>
          <w:id w:val="-127701584"/>
          <w:lock w:val="sdtContentLocked"/>
          <w:placeholder>
            <w:docPart w:val="DefaultPlaceholder_-1854013440"/>
          </w:placeholder>
          <w:group/>
        </w:sdtPr>
        <w:sdtEndPr>
          <w:rPr>
            <w:rStyle w:val="Degreeheader"/>
          </w:rPr>
        </w:sdtEndPr>
        <w:sdtContent>
          <w:r w:rsidR="000A5942" w:rsidRPr="00B3252C">
            <w:rPr>
              <w:rStyle w:val="Degreeheader"/>
            </w:rPr>
            <w:t>Degree Examinations</w:t>
          </w:r>
        </w:sdtContent>
      </w:sdt>
      <w:r w:rsidR="000A5942" w:rsidRPr="00B3252C">
        <w:rPr>
          <w:rStyle w:val="Degreeheader"/>
        </w:rPr>
        <w:t xml:space="preserve"> </w:t>
      </w:r>
      <w:sdt>
        <w:sdtPr>
          <w:rPr>
            <w:rStyle w:val="Degreeheader"/>
            <w:color w:val="000000" w:themeColor="text1"/>
          </w:rPr>
          <w:alias w:val="Year"/>
          <w:tag w:val="Year"/>
          <w:id w:val="1207525818"/>
          <w:lock w:val="sdtLocked"/>
          <w:placeholder>
            <w:docPart w:val="6B60FC9BB1E646859E036DD8941F6AED"/>
          </w:placeholder>
          <w15:color w:val="FF0000"/>
          <w:dropDownList>
            <w:listItem w:displayText="2017-8" w:value="2017-8"/>
            <w:listItem w:displayText="2018-9" w:value="2018-9"/>
            <w:listItem w:displayText="2019-20" w:value="2019-20"/>
            <w:listItem w:displayText="2020-1" w:value="2020-1"/>
          </w:dropDownList>
        </w:sdtPr>
        <w:sdtEndPr>
          <w:rPr>
            <w:rStyle w:val="Degreeheader"/>
          </w:rPr>
        </w:sdtEndPr>
        <w:sdtContent>
          <w:r w:rsidR="000A5942" w:rsidRPr="00C47D50">
            <w:rPr>
              <w:rStyle w:val="Degreeheader"/>
              <w:color w:val="000000" w:themeColor="text1"/>
            </w:rPr>
            <w:t>2017-8</w:t>
          </w:r>
        </w:sdtContent>
      </w:sdt>
    </w:p>
    <w:sdt>
      <w:sdtPr>
        <w:rPr>
          <w:b/>
          <w:caps/>
          <w:sz w:val="32"/>
        </w:rPr>
        <w:id w:val="-1244794991"/>
        <w:lock w:val="sdtContentLocked"/>
        <w:placeholder>
          <w:docPart w:val="DefaultPlaceholder_-1854013440"/>
        </w:placeholder>
        <w:group/>
      </w:sdtPr>
      <w:sdtEndPr/>
      <w:sdtContent>
        <w:p w:rsidR="000A5942" w:rsidRPr="00EB7E2A" w:rsidRDefault="00D937AA" w:rsidP="00D937AA">
          <w:pPr>
            <w:spacing w:before="240" w:after="240"/>
            <w:jc w:val="center"/>
            <w:rPr>
              <w:b/>
              <w:caps/>
              <w:sz w:val="32"/>
            </w:rPr>
          </w:pPr>
          <w:r w:rsidRPr="00EB7E2A">
            <w:rPr>
              <w:b/>
              <w:caps/>
              <w:sz w:val="32"/>
            </w:rPr>
            <w:t>Department of Computer Science</w:t>
          </w:r>
        </w:p>
      </w:sdtContent>
    </w:sdt>
    <w:p w:rsidR="00D937AA" w:rsidRDefault="00794FB9" w:rsidP="00824391">
      <w:pPr>
        <w:pStyle w:val="Title"/>
        <w:jc w:val="center"/>
        <w:rPr>
          <w:rStyle w:val="TitleChar"/>
        </w:rPr>
      </w:pPr>
      <w:sdt>
        <w:sdtPr>
          <w:rPr>
            <w:rStyle w:val="TitleChar"/>
          </w:rPr>
          <w:alias w:val="Full module name"/>
          <w:tag w:val="Full module name"/>
          <w:id w:val="1026523935"/>
          <w:lock w:val="sdtLocked"/>
          <w:placeholder>
            <w:docPart w:val="B864720E5E2E4219A044ABE65F3A6108"/>
          </w:placeholder>
          <w:showingPlcHdr/>
          <w15:color w:val="FF0000"/>
          <w:text/>
        </w:sdtPr>
        <w:sdtEndPr>
          <w:rPr>
            <w:rStyle w:val="DefaultParagraphFont"/>
            <w:b/>
          </w:rPr>
        </w:sdtEndPr>
        <w:sdtContent>
          <w:r w:rsidR="007A0600" w:rsidRPr="00C47D50">
            <w:rPr>
              <w:rStyle w:val="PlaceholderText"/>
              <w:color w:val="FF0000"/>
            </w:rPr>
            <w:t>Click or tap here to enter text.</w:t>
          </w:r>
        </w:sdtContent>
      </w:sdt>
    </w:p>
    <w:p w:rsidR="0052443E" w:rsidRDefault="00794FB9" w:rsidP="00532942">
      <w:pPr>
        <w:pStyle w:val="Subtitle"/>
        <w:jc w:val="center"/>
        <w:rPr>
          <w:rStyle w:val="grouprubric"/>
        </w:rPr>
      </w:pPr>
      <w:sdt>
        <w:sdtPr>
          <w:rPr>
            <w:rStyle w:val="grouprubric"/>
          </w:rPr>
          <w:alias w:val="assessment name for multi-component modules"/>
          <w:tag w:val="assessment name"/>
          <w:id w:val="215327197"/>
          <w:placeholder>
            <w:docPart w:val="24B12DDC5C1644FAB084677FC6946C2F"/>
          </w:placeholder>
          <w:showingPlcHdr/>
          <w15:color w:val="FF0000"/>
          <w:text/>
        </w:sdtPr>
        <w:sdtEndPr>
          <w:rPr>
            <w:rStyle w:val="DefaultParagraphFont"/>
            <w:rFonts w:ascii="Cambria" w:hAnsi="Cambria"/>
            <w:b w:val="0"/>
            <w:sz w:val="18"/>
            <w:szCs w:val="28"/>
          </w:rPr>
        </w:sdtEndPr>
        <w:sdtContent>
          <w:r w:rsidR="002D1749" w:rsidRPr="00C47D50">
            <w:rPr>
              <w:color w:val="00B050"/>
            </w:rPr>
            <w:t>Click or tap here to enter text.</w:t>
          </w:r>
        </w:sdtContent>
      </w:sdt>
    </w:p>
    <w:sdt>
      <w:sdtPr>
        <w:rPr>
          <w:rStyle w:val="Style1"/>
        </w:rPr>
        <w:alias w:val="Secure paper?"/>
        <w:tag w:val="secure paper"/>
        <w:id w:val="833797093"/>
        <w:lock w:val="sdtLocked"/>
        <w:placeholder>
          <w:docPart w:val="D6AF0F9BA5B1467A802DBAB18EFF778E"/>
        </w:placeholder>
        <w:showingPlcHdr/>
        <w15:color w:val="FF0000"/>
        <w:comboBox>
          <w:listItem w:displayText=" " w:value="  "/>
          <w:listItem w:displayText="SECURE PAPER" w:value="SECURE PAPER"/>
        </w:comboBox>
      </w:sdtPr>
      <w:sdtEndPr>
        <w:rPr>
          <w:rStyle w:val="DefaultParagraphFont"/>
          <w:sz w:val="24"/>
        </w:rPr>
      </w:sdtEndPr>
      <w:sdtContent>
        <w:p w:rsidR="003E1D90" w:rsidRPr="003E1D90" w:rsidRDefault="003E1D90" w:rsidP="003E1D90">
          <w:pPr>
            <w:jc w:val="center"/>
          </w:pPr>
          <w:r w:rsidRPr="007669D2">
            <w:rPr>
              <w:rStyle w:val="PlaceholderText"/>
              <w:color w:val="FF0000"/>
            </w:rPr>
            <w:t>Choose an item.</w:t>
          </w:r>
        </w:p>
      </w:sdtContent>
    </w:sdt>
    <w:p w:rsidR="00532942" w:rsidRDefault="00794FB9" w:rsidP="00532942">
      <w:pPr>
        <w:jc w:val="center"/>
      </w:pPr>
      <w:sdt>
        <w:sdtPr>
          <w:rPr>
            <w:rFonts w:ascii="Cambria" w:hAnsi="Cambria"/>
            <w:b/>
            <w:sz w:val="28"/>
            <w:szCs w:val="28"/>
          </w:rPr>
          <w:id w:val="-1774467907"/>
          <w:lock w:val="contentLocked"/>
          <w:placeholder>
            <w:docPart w:val="680027C1CE414FD5BA1B9F763C750E56"/>
          </w:placeholder>
          <w:group/>
        </w:sdtPr>
        <w:sdtEndPr/>
        <w:sdtContent>
          <w:r w:rsidR="00532942" w:rsidRPr="004A0BF4">
            <w:rPr>
              <w:rFonts w:ascii="Cambria" w:hAnsi="Cambria"/>
              <w:b/>
              <w:sz w:val="28"/>
              <w:szCs w:val="28"/>
            </w:rPr>
            <w:t>Time Allowed:</w:t>
          </w:r>
        </w:sdtContent>
      </w:sdt>
      <w:r w:rsidR="006C3B62">
        <w:rPr>
          <w:rFonts w:ascii="Cambria" w:hAnsi="Cambria"/>
          <w:b/>
          <w:sz w:val="28"/>
          <w:szCs w:val="28"/>
        </w:rPr>
        <w:t xml:space="preserve"> </w:t>
      </w:r>
      <w:sdt>
        <w:sdtPr>
          <w:rPr>
            <w:rStyle w:val="RubricheaderChar"/>
          </w:rPr>
          <w:alias w:val="Time"/>
          <w:tag w:val="Time"/>
          <w:id w:val="-131411487"/>
          <w:placeholder>
            <w:docPart w:val="4672D59C00594D318EE0C5CF151F9F80"/>
          </w:placeholder>
          <w:showingPlcHdr/>
          <w15:color w:val="FF0000"/>
          <w:dropDownList>
            <w:listItem w:value="Choose an item."/>
            <w:listItem w:displayText="ONE hour" w:value="ONE hour"/>
            <w:listItem w:displayText="ONE hour and THIRTY minutes" w:value="ONE hour and THIRTY minutes"/>
            <w:listItem w:displayText="TWO hours" w:value="TWO hours"/>
            <w:listItem w:displayText="TWO hours and THIRTY minutes" w:value="TWO hours and THIRTY minutes"/>
            <w:listItem w:displayText="THREE hours" w:value="THREE hours"/>
          </w:dropDownList>
        </w:sdtPr>
        <w:sdtEndPr>
          <w:rPr>
            <w:rStyle w:val="DefaultParagraphFont"/>
            <w:rFonts w:cs="Arial"/>
            <w:b w:val="0"/>
            <w:sz w:val="32"/>
            <w:szCs w:val="32"/>
          </w:rPr>
        </w:sdtEndPr>
        <w:sdtContent>
          <w:r w:rsidR="00532942" w:rsidRPr="006C3B62">
            <w:rPr>
              <w:rStyle w:val="PlaceholderText"/>
              <w:rFonts w:ascii="Arial" w:hAnsi="Arial" w:cs="Arial"/>
              <w:color w:val="FF0000"/>
              <w:szCs w:val="32"/>
            </w:rPr>
            <w:t>Choose an item.</w:t>
          </w:r>
        </w:sdtContent>
      </w:sdt>
    </w:p>
    <w:sdt>
      <w:sdtPr>
        <w:rPr>
          <w:rFonts w:ascii="Cambria" w:hAnsi="Cambria"/>
          <w:b/>
          <w:sz w:val="28"/>
          <w:szCs w:val="28"/>
        </w:rPr>
        <w:id w:val="-1182739295"/>
        <w:lock w:val="sdtContentLocked"/>
        <w:placeholder>
          <w:docPart w:val="DefaultPlaceholder_-1854013440"/>
        </w:placeholder>
        <w:group/>
      </w:sdtPr>
      <w:sdtEndPr/>
      <w:sdtContent>
        <w:p w:rsidR="005B56BD" w:rsidRPr="004A0BF4" w:rsidRDefault="005B56BD" w:rsidP="005B56BD">
          <w:pPr>
            <w:spacing w:before="240" w:after="0" w:line="240" w:lineRule="auto"/>
            <w:jc w:val="center"/>
            <w:rPr>
              <w:rFonts w:ascii="Cambria" w:hAnsi="Cambria"/>
              <w:b/>
              <w:sz w:val="28"/>
              <w:szCs w:val="28"/>
            </w:rPr>
          </w:pPr>
          <w:r w:rsidRPr="004A0BF4">
            <w:rPr>
              <w:rFonts w:ascii="Cambria" w:hAnsi="Cambria"/>
              <w:b/>
              <w:sz w:val="28"/>
              <w:szCs w:val="28"/>
            </w:rPr>
            <w:t>Materials Supplied</w:t>
          </w:r>
          <w:r>
            <w:rPr>
              <w:rFonts w:ascii="Cambria" w:hAnsi="Cambria"/>
              <w:b/>
              <w:sz w:val="28"/>
              <w:szCs w:val="28"/>
            </w:rPr>
            <w:t>:</w:t>
          </w:r>
        </w:p>
      </w:sdtContent>
    </w:sdt>
    <w:bookmarkStart w:id="0" w:name="_Hlk495997573" w:displacedByCustomXml="next"/>
    <w:sdt>
      <w:sdtPr>
        <w:id w:val="-2002883220"/>
        <w:placeholder>
          <w:docPart w:val="EA6C566A167B4E34B17D8760E09C3F24"/>
        </w:placeholder>
        <w:showingPlcHdr/>
        <w15:color w:val="FF0000"/>
        <w:comboBox>
          <w:listItem w:displayText="N/A" w:value="N/A"/>
          <w:listItem w:displayText="Calculator" w:value="Calculator"/>
          <w:listItem w:displayText="Graph Paper" w:value="Graph Paper"/>
          <w:listItem w:displayText="Scrap Paper" w:value="Scrap Paper"/>
          <w:listItem w:displayText="Green Booklet" w:value="Green Booklet"/>
          <w:listItem w:displayText="One Blue Booklet Per Question" w:value="One Blue Booklet Per Question"/>
          <w:listItem w:displayText="One Blue Booklet Per Section" w:value="One Blue Booklet Per Section"/>
        </w:comboBox>
      </w:sdtPr>
      <w:sdtEndPr>
        <w:rPr>
          <w:rFonts w:ascii="Arial" w:hAnsi="Arial" w:cs="Arial"/>
          <w:color w:val="00B050"/>
        </w:rPr>
      </w:sdtEndPr>
      <w:sdtContent>
        <w:p w:rsidR="005B56BD" w:rsidRPr="006C3B62" w:rsidRDefault="005B56BD" w:rsidP="005B56BD">
          <w:pPr>
            <w:spacing w:after="0" w:line="240" w:lineRule="auto"/>
            <w:jc w:val="center"/>
            <w:rPr>
              <w:color w:val="00B050"/>
            </w:rPr>
          </w:pPr>
          <w:r w:rsidRPr="006C3B62">
            <w:rPr>
              <w:rStyle w:val="PlaceholderText"/>
              <w:rFonts w:ascii="Arial" w:eastAsia="Cambria" w:hAnsi="Arial" w:cs="Arial"/>
              <w:color w:val="00B050"/>
            </w:rPr>
            <w:t>Choose an item.</w:t>
          </w:r>
        </w:p>
      </w:sdtContent>
    </w:sdt>
    <w:bookmarkEnd w:id="0" w:displacedByCustomXml="prev"/>
    <w:sdt>
      <w:sdtPr>
        <w:id w:val="2007397916"/>
        <w:placeholder>
          <w:docPart w:val="190C3B0A690046EF8F159CE03196321E"/>
        </w:placeholder>
        <w:showingPlcHdr/>
        <w15:color w:val="FF0000"/>
        <w:comboBox>
          <w:listItem w:displayText="N/A" w:value="N/A"/>
          <w:listItem w:displayText="Calculator" w:value="Calculator"/>
          <w:listItem w:displayText="Graph Paper" w:value="Graph Paper"/>
          <w:listItem w:displayText="Scrap Paper" w:value="Scrap Paper"/>
          <w:listItem w:displayText="Green Booklet" w:value="Green Booklet"/>
          <w:listItem w:displayText="One Blue Booklet Per Question" w:value="One Blue Booklet Per Question"/>
          <w:listItem w:displayText="One Blue Booklet Per Section" w:value="One Blue Booklet Per Section"/>
        </w:comboBox>
      </w:sdtPr>
      <w:sdtEndPr>
        <w:rPr>
          <w:rFonts w:ascii="Arial" w:hAnsi="Arial" w:cs="Arial"/>
          <w:color w:val="00B050"/>
        </w:rPr>
      </w:sdtEndPr>
      <w:sdtContent>
        <w:p w:rsidR="005B56BD" w:rsidRPr="006C3B62" w:rsidRDefault="005B56BD" w:rsidP="005B56BD">
          <w:pPr>
            <w:spacing w:after="0"/>
            <w:jc w:val="center"/>
            <w:rPr>
              <w:color w:val="00B050"/>
            </w:rPr>
          </w:pPr>
          <w:r w:rsidRPr="006C3B62">
            <w:rPr>
              <w:rStyle w:val="PlaceholderText"/>
              <w:rFonts w:ascii="Arial" w:eastAsia="Cambria" w:hAnsi="Arial" w:cs="Arial"/>
              <w:color w:val="00B050"/>
            </w:rPr>
            <w:t>Choose an item.</w:t>
          </w:r>
        </w:p>
      </w:sdtContent>
    </w:sdt>
    <w:sdt>
      <w:sdtPr>
        <w:alias w:val="Other material"/>
        <w:tag w:val="Other material"/>
        <w:id w:val="-695840974"/>
        <w:placeholder>
          <w:docPart w:val="09E7FAEE22154FC985096A11BCCC9344"/>
        </w:placeholder>
        <w:showingPlcHdr/>
        <w15:color w:val="FF0000"/>
        <w:text/>
      </w:sdtPr>
      <w:sdtEndPr>
        <w:rPr>
          <w:color w:val="00B050"/>
        </w:rPr>
      </w:sdtEndPr>
      <w:sdtContent>
        <w:p w:rsidR="005B56BD" w:rsidRPr="006C3B62" w:rsidRDefault="005B56BD" w:rsidP="005B56BD">
          <w:pPr>
            <w:spacing w:after="0" w:line="240" w:lineRule="auto"/>
            <w:jc w:val="center"/>
            <w:rPr>
              <w:color w:val="00B050"/>
            </w:rPr>
          </w:pPr>
          <w:r w:rsidRPr="006C3B62">
            <w:rPr>
              <w:rStyle w:val="PlaceholderText"/>
              <w:color w:val="00B050"/>
            </w:rPr>
            <w:t>Click or tap here to enter text.</w:t>
          </w:r>
        </w:p>
      </w:sdtContent>
    </w:sdt>
    <w:p w:rsidR="005B56BD" w:rsidRPr="00B216FD" w:rsidRDefault="005B56BD" w:rsidP="005B56BD">
      <w:pPr>
        <w:spacing w:after="0"/>
        <w:rPr>
          <w:b/>
          <w:bCs/>
        </w:rPr>
      </w:pPr>
    </w:p>
    <w:sdt>
      <w:sdtPr>
        <w:rPr>
          <w:rFonts w:ascii="Cambria" w:hAnsi="Cambria"/>
          <w:b/>
          <w:sz w:val="28"/>
          <w:szCs w:val="28"/>
        </w:rPr>
        <w:id w:val="62451933"/>
        <w:lock w:val="sdtContentLocked"/>
        <w:placeholder>
          <w:docPart w:val="DefaultPlaceholder_-1854013440"/>
        </w:placeholder>
        <w:group/>
      </w:sdtPr>
      <w:sdtEndPr/>
      <w:sdtContent>
        <w:p w:rsidR="00532942" w:rsidRPr="004A0BF4" w:rsidRDefault="00532942" w:rsidP="00532942">
          <w:pPr>
            <w:spacing w:before="240" w:after="0"/>
            <w:rPr>
              <w:rFonts w:ascii="Cambria" w:hAnsi="Cambria"/>
              <w:b/>
              <w:sz w:val="28"/>
              <w:szCs w:val="28"/>
            </w:rPr>
          </w:pPr>
          <w:r w:rsidRPr="004A0BF4">
            <w:rPr>
              <w:rFonts w:ascii="Cambria" w:hAnsi="Cambria"/>
              <w:b/>
              <w:sz w:val="28"/>
              <w:szCs w:val="28"/>
            </w:rPr>
            <w:t>Marking Scheme:</w:t>
          </w:r>
        </w:p>
      </w:sdtContent>
    </w:sdt>
    <w:sdt>
      <w:sdtPr>
        <w:alias w:val="Marking Scheme"/>
        <w:tag w:val="Marking Scheme"/>
        <w:id w:val="-1671253997"/>
        <w:lock w:val="sdtLocked"/>
        <w:placeholder>
          <w:docPart w:val="4F82BE0CB2FB4A19A84D50E14275F456"/>
        </w:placeholder>
        <w:showingPlcHdr/>
        <w15:color w:val="FF0000"/>
      </w:sdtPr>
      <w:sdtEndPr>
        <w:rPr>
          <w:rFonts w:cs="Arial"/>
          <w:sz w:val="32"/>
          <w:szCs w:val="32"/>
        </w:rPr>
      </w:sdtEndPr>
      <w:sdtContent>
        <w:p w:rsidR="00532942" w:rsidRDefault="00532942" w:rsidP="00532942">
          <w:r w:rsidRPr="006C3B62">
            <w:rPr>
              <w:rStyle w:val="PlaceholderText"/>
              <w:rFonts w:ascii="Arial" w:hAnsi="Arial" w:cs="Arial"/>
              <w:color w:val="FF0000"/>
              <w:szCs w:val="32"/>
            </w:rPr>
            <w:t>Click here to enter text.</w:t>
          </w:r>
        </w:p>
      </w:sdtContent>
    </w:sdt>
    <w:sdt>
      <w:sdtPr>
        <w:rPr>
          <w:rFonts w:ascii="Cambria" w:hAnsi="Cambria"/>
          <w:b/>
          <w:sz w:val="28"/>
          <w:szCs w:val="28"/>
        </w:rPr>
        <w:id w:val="-1164550292"/>
        <w:lock w:val="sdtContentLocked"/>
        <w:placeholder>
          <w:docPart w:val="DefaultPlaceholder_-1854013440"/>
        </w:placeholder>
        <w:group/>
      </w:sdtPr>
      <w:sdtEndPr/>
      <w:sdtContent>
        <w:p w:rsidR="00532942" w:rsidRPr="004A0BF4" w:rsidRDefault="00532942" w:rsidP="00532942">
          <w:pPr>
            <w:spacing w:before="240" w:after="0"/>
            <w:rPr>
              <w:rFonts w:ascii="Cambria" w:hAnsi="Cambria"/>
              <w:b/>
              <w:sz w:val="28"/>
              <w:szCs w:val="28"/>
            </w:rPr>
          </w:pPr>
          <w:r w:rsidRPr="004A0BF4">
            <w:rPr>
              <w:rFonts w:ascii="Cambria" w:hAnsi="Cambria"/>
              <w:b/>
              <w:sz w:val="28"/>
              <w:szCs w:val="28"/>
            </w:rPr>
            <w:t>Instructions:</w:t>
          </w:r>
        </w:p>
      </w:sdtContent>
    </w:sdt>
    <w:sdt>
      <w:sdtPr>
        <w:alias w:val="Instructions"/>
        <w:tag w:val="Instructions"/>
        <w:id w:val="-1029411637"/>
        <w:lock w:val="sdtLocked"/>
        <w:placeholder>
          <w:docPart w:val="03730A4321EE4E869EDF1E915555808E"/>
        </w:placeholder>
        <w:showingPlcHdr/>
        <w15:color w:val="FF0000"/>
      </w:sdtPr>
      <w:sdtEndPr>
        <w:rPr>
          <w:rFonts w:cs="Arial"/>
          <w:szCs w:val="32"/>
        </w:rPr>
      </w:sdtEndPr>
      <w:sdtContent>
        <w:p w:rsidR="00532942" w:rsidRDefault="00532942" w:rsidP="00532942">
          <w:r w:rsidRPr="006C3B62">
            <w:rPr>
              <w:rStyle w:val="PlaceholderText"/>
              <w:rFonts w:ascii="Arial" w:hAnsi="Arial" w:cs="Arial"/>
              <w:color w:val="FF0000"/>
              <w:szCs w:val="32"/>
            </w:rPr>
            <w:t>Click here to enter text.</w:t>
          </w:r>
        </w:p>
      </w:sdtContent>
    </w:sdt>
    <w:sdt>
      <w:sdtPr>
        <w:id w:val="-124545848"/>
        <w:lock w:val="sdtContentLocked"/>
        <w:placeholder>
          <w:docPart w:val="DefaultPlaceholder_-1854013440"/>
        </w:placeholder>
        <w:group/>
      </w:sdtPr>
      <w:sdtEndPr/>
      <w:sdtContent>
        <w:p w:rsidR="00B4786A" w:rsidRDefault="00B4786A">
          <w:r>
            <w:br w:type="page"/>
          </w:r>
        </w:p>
      </w:sdtContent>
    </w:sdt>
    <w:p w:rsidR="002B6362" w:rsidRPr="002B6362" w:rsidRDefault="002B6362" w:rsidP="002B6362"/>
    <w:p w:rsidR="00010678" w:rsidRPr="00010678" w:rsidRDefault="00010678" w:rsidP="00010678"/>
    <w:p w:rsidR="00010678" w:rsidRPr="00010678" w:rsidRDefault="00010678" w:rsidP="00010678"/>
    <w:p w:rsidR="00010678" w:rsidRPr="00654C5A" w:rsidRDefault="00010678" w:rsidP="00654C5A"/>
    <w:sdt>
      <w:sdtPr>
        <w:rPr>
          <w:b/>
          <w:sz w:val="32"/>
        </w:rPr>
        <w:id w:val="-1039268655"/>
        <w:lock w:val="sdtContentLocked"/>
        <w:placeholder>
          <w:docPart w:val="DefaultPlaceholder_-1854013440"/>
        </w:placeholder>
        <w:group/>
      </w:sdtPr>
      <w:sdtEndPr/>
      <w:sdtContent>
        <w:p w:rsidR="00032D1C" w:rsidRDefault="00032D1C"/>
        <w:p w:rsidR="001C6ED1" w:rsidRPr="00032D1C" w:rsidRDefault="00032D1C" w:rsidP="00032D1C">
          <w:pPr>
            <w:pStyle w:val="EndofPaper"/>
          </w:pPr>
          <w:r w:rsidRPr="00032D1C">
            <w:t>END OF PAPER</w:t>
          </w:r>
        </w:p>
      </w:sdtContent>
    </w:sdt>
    <w:sectPr w:rsidR="001C6ED1" w:rsidRPr="00032D1C" w:rsidSect="007A06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FB9" w:rsidRDefault="00794FB9" w:rsidP="00B4786A">
      <w:pPr>
        <w:spacing w:after="0" w:line="240" w:lineRule="auto"/>
      </w:pPr>
      <w:r>
        <w:separator/>
      </w:r>
    </w:p>
  </w:endnote>
  <w:endnote w:type="continuationSeparator" w:id="0">
    <w:p w:rsidR="00794FB9" w:rsidRDefault="00794FB9" w:rsidP="00B47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142" w:rsidRDefault="004A6142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theme="minorHAnsi"/>
        <w:sz w:val="32"/>
      </w:rPr>
      <w:id w:val="-916169718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sz w:val="32"/>
            <w:szCs w:val="22"/>
          </w:rPr>
        </w:sdtEndPr>
        <w:sdtContent>
          <w:p w:rsidR="00B4786A" w:rsidRPr="00B4786A" w:rsidRDefault="00B4786A" w:rsidP="007A0600">
            <w:pPr>
              <w:pStyle w:val="Footer"/>
              <w:jc w:val="center"/>
              <w:rPr>
                <w:rFonts w:cstheme="minorHAnsi"/>
                <w:sz w:val="32"/>
              </w:rPr>
            </w:pPr>
            <w:r w:rsidRPr="00B4786A">
              <w:rPr>
                <w:rFonts w:cstheme="minorHAnsi"/>
                <w:szCs w:val="20"/>
              </w:rPr>
              <w:t xml:space="preserve">Page </w:t>
            </w:r>
            <w:r w:rsidRPr="00B4786A">
              <w:rPr>
                <w:rFonts w:cstheme="minorHAnsi"/>
                <w:b/>
                <w:bCs/>
                <w:szCs w:val="20"/>
              </w:rPr>
              <w:fldChar w:fldCharType="begin"/>
            </w:r>
            <w:r w:rsidRPr="00B4786A">
              <w:rPr>
                <w:rFonts w:cstheme="minorHAnsi"/>
                <w:b/>
                <w:bCs/>
                <w:szCs w:val="20"/>
              </w:rPr>
              <w:instrText xml:space="preserve"> PAGE </w:instrText>
            </w:r>
            <w:r w:rsidRPr="00B4786A">
              <w:rPr>
                <w:rFonts w:cstheme="minorHAnsi"/>
                <w:b/>
                <w:bCs/>
                <w:szCs w:val="20"/>
              </w:rPr>
              <w:fldChar w:fldCharType="separate"/>
            </w:r>
            <w:r w:rsidR="00A72710">
              <w:rPr>
                <w:rFonts w:cstheme="minorHAnsi"/>
                <w:b/>
                <w:bCs/>
                <w:noProof/>
                <w:szCs w:val="20"/>
              </w:rPr>
              <w:t>2</w:t>
            </w:r>
            <w:r w:rsidRPr="00B4786A">
              <w:rPr>
                <w:rFonts w:cstheme="minorHAnsi"/>
                <w:b/>
                <w:bCs/>
                <w:szCs w:val="20"/>
              </w:rPr>
              <w:fldChar w:fldCharType="end"/>
            </w:r>
            <w:r w:rsidRPr="00B4786A">
              <w:rPr>
                <w:rFonts w:cstheme="minorHAnsi"/>
                <w:szCs w:val="20"/>
              </w:rPr>
              <w:t xml:space="preserve"> of </w:t>
            </w:r>
            <w:r w:rsidRPr="00B4786A">
              <w:rPr>
                <w:rFonts w:cstheme="minorHAnsi"/>
                <w:b/>
                <w:bCs/>
                <w:szCs w:val="20"/>
              </w:rPr>
              <w:fldChar w:fldCharType="begin"/>
            </w:r>
            <w:r w:rsidRPr="00B4786A">
              <w:rPr>
                <w:rFonts w:cstheme="minorHAnsi"/>
                <w:b/>
                <w:bCs/>
                <w:szCs w:val="20"/>
              </w:rPr>
              <w:instrText xml:space="preserve"> NUMPAGES  </w:instrText>
            </w:r>
            <w:r w:rsidRPr="00B4786A">
              <w:rPr>
                <w:rFonts w:cstheme="minorHAnsi"/>
                <w:b/>
                <w:bCs/>
                <w:szCs w:val="20"/>
              </w:rPr>
              <w:fldChar w:fldCharType="separate"/>
            </w:r>
            <w:r w:rsidR="00A72710">
              <w:rPr>
                <w:rFonts w:cstheme="minorHAnsi"/>
                <w:b/>
                <w:bCs/>
                <w:noProof/>
                <w:szCs w:val="20"/>
              </w:rPr>
              <w:t>2</w:t>
            </w:r>
            <w:r w:rsidRPr="00B4786A">
              <w:rPr>
                <w:rFonts w:cstheme="minorHAnsi"/>
                <w:b/>
                <w:bCs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theme="minorHAnsi"/>
        <w:szCs w:val="20"/>
      </w:rPr>
      <w:id w:val="-1034345436"/>
      <w:lock w:val="sdtContentLocked"/>
      <w:placeholder>
        <w:docPart w:val="DefaultPlaceholder_-1854013440"/>
      </w:placeholder>
      <w:group/>
    </w:sdtPr>
    <w:sdtEndPr>
      <w:rPr>
        <w:sz w:val="32"/>
        <w:szCs w:val="22"/>
      </w:rPr>
    </w:sdtEndPr>
    <w:sdtContent>
      <w:sdt>
        <w:sdtPr>
          <w:rPr>
            <w:rFonts w:cstheme="minorHAnsi"/>
            <w:szCs w:val="20"/>
          </w:rPr>
          <w:id w:val="285315224"/>
          <w:docPartObj>
            <w:docPartGallery w:val="Page Numbers (Top of Page)"/>
            <w:docPartUnique/>
          </w:docPartObj>
        </w:sdtPr>
        <w:sdtEndPr>
          <w:rPr>
            <w:sz w:val="32"/>
            <w:szCs w:val="22"/>
          </w:rPr>
        </w:sdtEndPr>
        <w:sdtContent>
          <w:p w:rsidR="00C45D31" w:rsidRDefault="00C45D31" w:rsidP="007A0600">
            <w:pPr>
              <w:pStyle w:val="Footer"/>
              <w:jc w:val="center"/>
              <w:rPr>
                <w:rFonts w:cstheme="minorHAnsi"/>
                <w:szCs w:val="20"/>
              </w:rPr>
            </w:pPr>
          </w:p>
          <w:p w:rsidR="00532942" w:rsidRPr="00577ECD" w:rsidRDefault="00532942" w:rsidP="00532942">
            <w:pPr>
              <w:pStyle w:val="Footer"/>
              <w:jc w:val="center"/>
              <w:rPr>
                <w:rFonts w:ascii="Cambria" w:hAnsi="Cambria" w:cs="Arial"/>
                <w:b/>
                <w:sz w:val="20"/>
              </w:rPr>
            </w:pPr>
            <w:r w:rsidRPr="00577ECD">
              <w:rPr>
                <w:rFonts w:ascii="Cambria" w:hAnsi="Cambria" w:cs="Arial"/>
                <w:b/>
                <w:sz w:val="20"/>
              </w:rPr>
              <w:t>DO NOT WRITE ON THIS BOOKLET BEFORE THE EXAM BEGINS</w:t>
            </w:r>
          </w:p>
          <w:p w:rsidR="00532942" w:rsidRPr="00577ECD" w:rsidRDefault="00532942" w:rsidP="00532942">
            <w:pPr>
              <w:pStyle w:val="Footer"/>
              <w:jc w:val="center"/>
              <w:rPr>
                <w:rFonts w:ascii="Cambria" w:hAnsi="Cambria"/>
              </w:rPr>
            </w:pPr>
            <w:r w:rsidRPr="00577ECD">
              <w:rPr>
                <w:rFonts w:ascii="Cambria" w:hAnsi="Cambria" w:cs="Arial"/>
                <w:b/>
                <w:sz w:val="20"/>
              </w:rPr>
              <w:t>DO NOT TURN OVER THIS PAGE UNTIL INSTRUCTED TO DO SO BY AN INVIGILATOR</w:t>
            </w:r>
          </w:p>
          <w:p w:rsidR="00532942" w:rsidRDefault="00532942" w:rsidP="007A0600">
            <w:pPr>
              <w:pStyle w:val="Footer"/>
              <w:jc w:val="center"/>
              <w:rPr>
                <w:rFonts w:cstheme="minorHAnsi"/>
                <w:szCs w:val="20"/>
              </w:rPr>
            </w:pPr>
          </w:p>
          <w:p w:rsidR="007A0600" w:rsidRDefault="007A0600" w:rsidP="007A0600">
            <w:pPr>
              <w:pStyle w:val="Footer"/>
              <w:jc w:val="center"/>
              <w:rPr>
                <w:rFonts w:cstheme="minorHAnsi"/>
                <w:sz w:val="32"/>
              </w:rPr>
            </w:pPr>
            <w:r w:rsidRPr="00B4786A">
              <w:rPr>
                <w:rFonts w:cstheme="minorHAnsi"/>
                <w:szCs w:val="20"/>
              </w:rPr>
              <w:t xml:space="preserve">Page </w:t>
            </w:r>
            <w:r w:rsidRPr="00B4786A">
              <w:rPr>
                <w:rFonts w:cstheme="minorHAnsi"/>
                <w:b/>
                <w:bCs/>
                <w:szCs w:val="20"/>
              </w:rPr>
              <w:fldChar w:fldCharType="begin"/>
            </w:r>
            <w:r w:rsidRPr="00B4786A">
              <w:rPr>
                <w:rFonts w:cstheme="minorHAnsi"/>
                <w:b/>
                <w:bCs/>
                <w:szCs w:val="20"/>
              </w:rPr>
              <w:instrText xml:space="preserve"> PAGE </w:instrText>
            </w:r>
            <w:r w:rsidRPr="00B4786A">
              <w:rPr>
                <w:rFonts w:cstheme="minorHAnsi"/>
                <w:b/>
                <w:bCs/>
                <w:szCs w:val="20"/>
              </w:rPr>
              <w:fldChar w:fldCharType="separate"/>
            </w:r>
            <w:r w:rsidR="00A72710">
              <w:rPr>
                <w:rFonts w:cstheme="minorHAnsi"/>
                <w:b/>
                <w:bCs/>
                <w:noProof/>
                <w:szCs w:val="20"/>
              </w:rPr>
              <w:t>1</w:t>
            </w:r>
            <w:r w:rsidRPr="00B4786A">
              <w:rPr>
                <w:rFonts w:cstheme="minorHAnsi"/>
                <w:b/>
                <w:bCs/>
                <w:szCs w:val="20"/>
              </w:rPr>
              <w:fldChar w:fldCharType="end"/>
            </w:r>
            <w:r w:rsidRPr="00B4786A">
              <w:rPr>
                <w:rFonts w:cstheme="minorHAnsi"/>
                <w:szCs w:val="20"/>
              </w:rPr>
              <w:t xml:space="preserve"> of </w:t>
            </w:r>
            <w:r w:rsidRPr="00B4786A">
              <w:rPr>
                <w:rFonts w:cstheme="minorHAnsi"/>
                <w:b/>
                <w:bCs/>
                <w:szCs w:val="20"/>
              </w:rPr>
              <w:fldChar w:fldCharType="begin"/>
            </w:r>
            <w:r w:rsidRPr="00B4786A">
              <w:rPr>
                <w:rFonts w:cstheme="minorHAnsi"/>
                <w:b/>
                <w:bCs/>
                <w:szCs w:val="20"/>
              </w:rPr>
              <w:instrText xml:space="preserve"> NUMPAGES  </w:instrText>
            </w:r>
            <w:r w:rsidRPr="00B4786A">
              <w:rPr>
                <w:rFonts w:cstheme="minorHAnsi"/>
                <w:b/>
                <w:bCs/>
                <w:szCs w:val="20"/>
              </w:rPr>
              <w:fldChar w:fldCharType="separate"/>
            </w:r>
            <w:r w:rsidR="00A72710">
              <w:rPr>
                <w:rFonts w:cstheme="minorHAnsi"/>
                <w:b/>
                <w:bCs/>
                <w:noProof/>
                <w:szCs w:val="20"/>
              </w:rPr>
              <w:t>2</w:t>
            </w:r>
            <w:r w:rsidRPr="00B4786A">
              <w:rPr>
                <w:rFonts w:cstheme="minorHAnsi"/>
                <w:b/>
                <w:bCs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FB9" w:rsidRDefault="00794FB9" w:rsidP="00B4786A">
      <w:pPr>
        <w:spacing w:after="0" w:line="240" w:lineRule="auto"/>
      </w:pPr>
      <w:r>
        <w:separator/>
      </w:r>
    </w:p>
  </w:footnote>
  <w:footnote w:type="continuationSeparator" w:id="0">
    <w:p w:rsidR="00794FB9" w:rsidRDefault="00794FB9" w:rsidP="00B47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142" w:rsidRDefault="004A6142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modulecode"/>
      </w:rPr>
      <w:alias w:val="Module Code"/>
      <w:tag w:val="Module Code"/>
      <w:id w:val="1714917942"/>
      <w:placeholder>
        <w:docPart w:val="895F9D0771BD435F963C7722D27A1175"/>
      </w:placeholder>
      <w:temporary/>
      <w:showingPlcHdr/>
      <w15:color w:val="FF0000"/>
      <w:text/>
    </w:sdtPr>
    <w:sdtEndPr>
      <w:rPr>
        <w:rStyle w:val="DefaultParagraphFont"/>
        <w:caps w:val="0"/>
      </w:rPr>
    </w:sdtEndPr>
    <w:sdtContent>
      <w:p w:rsidR="00B4786A" w:rsidRDefault="00D15874" w:rsidP="00B4786A">
        <w:pPr>
          <w:pStyle w:val="Header"/>
          <w:jc w:val="right"/>
        </w:pPr>
        <w:r w:rsidRPr="00C47D50">
          <w:rPr>
            <w:rStyle w:val="PlaceholderText"/>
            <w:color w:val="FF0000"/>
          </w:rPr>
          <w:t>Click or tap here to enter text.</w:t>
        </w:r>
      </w:p>
    </w:sdtContent>
  </w:sdt>
  <w:sdt>
    <w:sdtPr>
      <w:rPr>
        <w:rStyle w:val="modulecode"/>
      </w:rPr>
      <w:alias w:val="RESIT"/>
      <w:tag w:val="RESIT"/>
      <w:id w:val="470792797"/>
      <w:lock w:val="sdtLocked"/>
      <w:placeholder>
        <w:docPart w:val="F3A1CB65E9804B058ECAB2CFEA6F4AC7"/>
      </w:placeholder>
      <w:showingPlcHdr/>
      <w15:color w:val="FF0000"/>
      <w:dropDownList>
        <w:listItem w:displayText="choose an item" w:value=""/>
        <w:listItem w:displayText=" " w:value=" "/>
        <w:listItem w:displayText="RESIT" w:value="RESIT"/>
      </w:dropDownList>
    </w:sdtPr>
    <w:sdtEndPr>
      <w:rPr>
        <w:rStyle w:val="DefaultParagraphFont"/>
        <w:caps w:val="0"/>
      </w:rPr>
    </w:sdtEndPr>
    <w:sdtContent>
      <w:p w:rsidR="00B4786A" w:rsidRDefault="00B4786A" w:rsidP="00B4786A">
        <w:pPr>
          <w:pStyle w:val="Header"/>
          <w:jc w:val="right"/>
        </w:pPr>
        <w:r w:rsidRPr="00C47D50">
          <w:rPr>
            <w:rStyle w:val="PlaceholderText"/>
            <w:color w:val="FF0000"/>
          </w:rPr>
          <w:t>Choose an item.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F82" w:rsidRDefault="00794FB9" w:rsidP="00AC3767">
    <w:pPr>
      <w:pStyle w:val="Header"/>
      <w:jc w:val="right"/>
      <w:rPr>
        <w:rStyle w:val="modulecode"/>
      </w:rPr>
    </w:pPr>
    <w:sdt>
      <w:sdtPr>
        <w:rPr>
          <w:rStyle w:val="modulecode"/>
        </w:rPr>
        <w:alias w:val="module code"/>
        <w:tag w:val="module code"/>
        <w:id w:val="-2027927963"/>
        <w:lock w:val="sdtLocked"/>
        <w:placeholder>
          <w:docPart w:val="0E17CC6A681249D1935D02FFE0C52D2F"/>
        </w:placeholder>
        <w:showingPlcHdr/>
        <w15:color w:val="FF0000"/>
        <w:text/>
      </w:sdtPr>
      <w:sdtEndPr>
        <w:rPr>
          <w:rStyle w:val="modulecode"/>
        </w:rPr>
      </w:sdtEndPr>
      <w:sdtContent>
        <w:r w:rsidR="009E0463" w:rsidRPr="00C47D50">
          <w:rPr>
            <w:rStyle w:val="PlaceholderText"/>
            <w:color w:val="FF0000"/>
          </w:rPr>
          <w:t>Click or tap here to enter text.</w:t>
        </w:r>
      </w:sdtContent>
    </w:sdt>
  </w:p>
  <w:p w:rsidR="00AC3767" w:rsidRDefault="00794FB9" w:rsidP="00AC3767">
    <w:pPr>
      <w:pStyle w:val="Header"/>
      <w:jc w:val="right"/>
    </w:pPr>
    <w:sdt>
      <w:sdtPr>
        <w:rPr>
          <w:rStyle w:val="modulecode"/>
        </w:rPr>
        <w:alias w:val="RESIT"/>
        <w:tag w:val="RESIT"/>
        <w:id w:val="1712836822"/>
        <w:lock w:val="sdtLocked"/>
        <w:placeholder>
          <w:docPart w:val="EB7FBF2D81A34D56B9B66CA3276F1933"/>
        </w:placeholder>
        <w:showingPlcHdr/>
        <w15:color w:val="FF0000"/>
        <w:dropDownList>
          <w:listItem w:displayText="choose an item" w:value=""/>
          <w:listItem w:displayText=" " w:value=" "/>
          <w:listItem w:displayText="RESIT" w:value="RESIT"/>
        </w:dropDownList>
      </w:sdtPr>
      <w:sdtEndPr>
        <w:rPr>
          <w:rStyle w:val="DefaultParagraphFont"/>
          <w:caps w:val="0"/>
        </w:rPr>
      </w:sdtEndPr>
      <w:sdtContent>
        <w:r w:rsidR="00AC3767" w:rsidRPr="00C47D50">
          <w:rPr>
            <w:rStyle w:val="PlaceholderText"/>
            <w:color w:val="FF0000"/>
          </w:rPr>
          <w:t>Choose an item.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27F4C"/>
    <w:multiLevelType w:val="hybridMultilevel"/>
    <w:tmpl w:val="2572EAD6"/>
    <w:lvl w:ilvl="0" w:tplc="B6A8D7F4">
      <w:start w:val="1"/>
      <w:numFmt w:val="upperLetter"/>
      <w:pStyle w:val="Heading1"/>
      <w:lvlText w:val="Section %1: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E3C74"/>
    <w:multiLevelType w:val="hybridMultilevel"/>
    <w:tmpl w:val="DBE6ABC8"/>
    <w:lvl w:ilvl="0" w:tplc="FF54F1CC">
      <w:start w:val="1"/>
      <w:numFmt w:val="decimal"/>
      <w:pStyle w:val="Heading2"/>
      <w:lvlText w:val="%1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A058E"/>
    <w:multiLevelType w:val="hybridMultilevel"/>
    <w:tmpl w:val="76BA5196"/>
    <w:lvl w:ilvl="0" w:tplc="1584E276">
      <w:start w:val="1"/>
      <w:numFmt w:val="lowerRoman"/>
      <w:pStyle w:val="Heading3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1127EE"/>
    <w:multiLevelType w:val="hybridMultilevel"/>
    <w:tmpl w:val="FBF68EBE"/>
    <w:lvl w:ilvl="0" w:tplc="99D4C2CE">
      <w:start w:val="1"/>
      <w:numFmt w:val="lowerLetter"/>
      <w:pStyle w:val="Heading4"/>
      <w:lvlText w:val="%1)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6A"/>
    <w:rsid w:val="00010678"/>
    <w:rsid w:val="0002488C"/>
    <w:rsid w:val="00032D1C"/>
    <w:rsid w:val="00051F7E"/>
    <w:rsid w:val="000A5942"/>
    <w:rsid w:val="000A7136"/>
    <w:rsid w:val="000B1F43"/>
    <w:rsid w:val="000E7F82"/>
    <w:rsid w:val="001555D2"/>
    <w:rsid w:val="00183BA1"/>
    <w:rsid w:val="00187A98"/>
    <w:rsid w:val="001A3FDC"/>
    <w:rsid w:val="001C6ED1"/>
    <w:rsid w:val="0026091C"/>
    <w:rsid w:val="002B6362"/>
    <w:rsid w:val="002C4FD2"/>
    <w:rsid w:val="002D1749"/>
    <w:rsid w:val="003078B4"/>
    <w:rsid w:val="003277B6"/>
    <w:rsid w:val="00376B75"/>
    <w:rsid w:val="003E1D90"/>
    <w:rsid w:val="003E28C5"/>
    <w:rsid w:val="00430F91"/>
    <w:rsid w:val="004A6142"/>
    <w:rsid w:val="004E274C"/>
    <w:rsid w:val="0052443E"/>
    <w:rsid w:val="00524C96"/>
    <w:rsid w:val="00532942"/>
    <w:rsid w:val="00545DD2"/>
    <w:rsid w:val="005A3690"/>
    <w:rsid w:val="005B56BD"/>
    <w:rsid w:val="005E3694"/>
    <w:rsid w:val="00616220"/>
    <w:rsid w:val="00654C5A"/>
    <w:rsid w:val="006800BA"/>
    <w:rsid w:val="00696281"/>
    <w:rsid w:val="006C3B62"/>
    <w:rsid w:val="006E0CEC"/>
    <w:rsid w:val="00724996"/>
    <w:rsid w:val="0074117F"/>
    <w:rsid w:val="00755C9C"/>
    <w:rsid w:val="007575AE"/>
    <w:rsid w:val="007669D2"/>
    <w:rsid w:val="00794FB9"/>
    <w:rsid w:val="007A0600"/>
    <w:rsid w:val="007E68AB"/>
    <w:rsid w:val="00824391"/>
    <w:rsid w:val="00855B11"/>
    <w:rsid w:val="00874FAF"/>
    <w:rsid w:val="008970AD"/>
    <w:rsid w:val="008C4B7D"/>
    <w:rsid w:val="008E5AFC"/>
    <w:rsid w:val="00934061"/>
    <w:rsid w:val="009B17D8"/>
    <w:rsid w:val="009E0463"/>
    <w:rsid w:val="00A02EB1"/>
    <w:rsid w:val="00A33B45"/>
    <w:rsid w:val="00A46F92"/>
    <w:rsid w:val="00A72710"/>
    <w:rsid w:val="00A849B4"/>
    <w:rsid w:val="00AB4F8E"/>
    <w:rsid w:val="00AC3767"/>
    <w:rsid w:val="00B216FD"/>
    <w:rsid w:val="00B246A7"/>
    <w:rsid w:val="00B3252C"/>
    <w:rsid w:val="00B412FF"/>
    <w:rsid w:val="00B4786A"/>
    <w:rsid w:val="00B529E5"/>
    <w:rsid w:val="00BD558D"/>
    <w:rsid w:val="00BF3283"/>
    <w:rsid w:val="00C00CB8"/>
    <w:rsid w:val="00C054DD"/>
    <w:rsid w:val="00C26EB4"/>
    <w:rsid w:val="00C42FB8"/>
    <w:rsid w:val="00C45D31"/>
    <w:rsid w:val="00C47D50"/>
    <w:rsid w:val="00D15874"/>
    <w:rsid w:val="00D87A78"/>
    <w:rsid w:val="00D937AA"/>
    <w:rsid w:val="00DB0239"/>
    <w:rsid w:val="00E227DE"/>
    <w:rsid w:val="00E63826"/>
    <w:rsid w:val="00EB7E2A"/>
    <w:rsid w:val="00F76A61"/>
    <w:rsid w:val="00F86E66"/>
    <w:rsid w:val="00F8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70C3DA-BF8B-4C74-9085-69B0C21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locked="1" w:semiHidden="1" w:uiPriority="39" w:qFormat="1"/>
    <w:lsdException w:name="heading 6" w:locked="1" w:semiHidden="1" w:uiPriority="9" w:qFormat="1"/>
    <w:lsdException w:name="heading 7" w:locked="1" w:semiHidden="1" w:uiPriority="9" w:qFormat="1"/>
    <w:lsdException w:name="heading 8" w:locked="1" w:semiHidden="1" w:uiPriority="9" w:qFormat="1"/>
    <w:lsdException w:name="heading 9" w:locked="1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8" w:qFormat="1"/>
    <w:lsdException w:name="Intense Quote" w:uiPriority="1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4" w:qFormat="1"/>
    <w:lsdException w:name="Intense Emphasis" w:locked="1" w:semiHidden="1" w:uiPriority="21" w:qFormat="1"/>
    <w:lsdException w:name="Subtle Reference" w:uiPriority="18" w:qFormat="1"/>
    <w:lsdException w:name="Intense Reference" w:uiPriority="32" w:qFormat="1"/>
    <w:lsdException w:name="Book Title" w:locked="1" w:semiHidden="1" w:uiPriority="33"/>
    <w:lsdException w:name="Bibliography" w:semiHidden="1" w:uiPriority="1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C5A"/>
    <w:pPr>
      <w:ind w:left="357"/>
    </w:pPr>
    <w:rPr>
      <w:sz w:val="24"/>
    </w:rPr>
  </w:style>
  <w:style w:type="paragraph" w:styleId="Heading1">
    <w:name w:val="heading 1"/>
    <w:aliases w:val="Section"/>
    <w:basedOn w:val="Normal"/>
    <w:next w:val="Normal"/>
    <w:link w:val="Heading1Char"/>
    <w:uiPriority w:val="9"/>
    <w:qFormat/>
    <w:rsid w:val="00654C5A"/>
    <w:pPr>
      <w:keepNext/>
      <w:keepLines/>
      <w:pageBreakBefore/>
      <w:numPr>
        <w:numId w:val="1"/>
      </w:numPr>
      <w:spacing w:before="240" w:after="0"/>
      <w:ind w:left="357" w:hanging="357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aliases w:val="Question"/>
    <w:basedOn w:val="Normal"/>
    <w:next w:val="Normal"/>
    <w:link w:val="Heading2Char"/>
    <w:uiPriority w:val="9"/>
    <w:qFormat/>
    <w:rsid w:val="00654C5A"/>
    <w:pPr>
      <w:keepNext/>
      <w:keepLines/>
      <w:numPr>
        <w:numId w:val="2"/>
      </w:numPr>
      <w:spacing w:before="480" w:after="0"/>
      <w:ind w:left="357" w:hanging="357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aliases w:val="Part"/>
    <w:basedOn w:val="Normal"/>
    <w:next w:val="Normal"/>
    <w:link w:val="Heading3Char"/>
    <w:uiPriority w:val="9"/>
    <w:qFormat/>
    <w:rsid w:val="00654C5A"/>
    <w:pPr>
      <w:keepNext/>
      <w:keepLines/>
      <w:numPr>
        <w:numId w:val="3"/>
      </w:numPr>
      <w:spacing w:before="480" w:after="0"/>
      <w:ind w:left="357" w:hanging="357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aliases w:val="Subpart"/>
    <w:basedOn w:val="Normal"/>
    <w:link w:val="Heading4Char"/>
    <w:uiPriority w:val="9"/>
    <w:qFormat/>
    <w:rsid w:val="00010678"/>
    <w:pPr>
      <w:keepNext/>
      <w:keepLines/>
      <w:numPr>
        <w:numId w:val="4"/>
      </w:numPr>
      <w:spacing w:before="120" w:after="120"/>
      <w:ind w:left="1071" w:hanging="357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locked/>
    <w:rsid w:val="00B47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274C"/>
    <w:rPr>
      <w:sz w:val="24"/>
    </w:rPr>
  </w:style>
  <w:style w:type="paragraph" w:styleId="Footer">
    <w:name w:val="footer"/>
    <w:basedOn w:val="Normal"/>
    <w:link w:val="FooterChar"/>
    <w:uiPriority w:val="99"/>
    <w:locked/>
    <w:rsid w:val="00B47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74C"/>
    <w:rPr>
      <w:sz w:val="24"/>
    </w:rPr>
  </w:style>
  <w:style w:type="character" w:styleId="PlaceholderText">
    <w:name w:val="Placeholder Text"/>
    <w:basedOn w:val="DefaultParagraphFont"/>
    <w:uiPriority w:val="99"/>
    <w:semiHidden/>
    <w:qFormat/>
    <w:rsid w:val="00B4786A"/>
    <w:rPr>
      <w:color w:val="808080"/>
    </w:rPr>
  </w:style>
  <w:style w:type="paragraph" w:styleId="Caption">
    <w:name w:val="caption"/>
    <w:basedOn w:val="Normal"/>
    <w:next w:val="Normal"/>
    <w:uiPriority w:val="10"/>
    <w:qFormat/>
    <w:rsid w:val="00F87EFE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Heading3Char">
    <w:name w:val="Heading 3 Char"/>
    <w:aliases w:val="Part Char"/>
    <w:basedOn w:val="DefaultParagraphFont"/>
    <w:link w:val="Heading3"/>
    <w:uiPriority w:val="9"/>
    <w:rsid w:val="00654C5A"/>
    <w:rPr>
      <w:rFonts w:eastAsiaTheme="majorEastAsia" w:cstheme="majorBid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0A5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Subpart Char"/>
    <w:basedOn w:val="DefaultParagraphFont"/>
    <w:link w:val="Heading4"/>
    <w:uiPriority w:val="9"/>
    <w:rsid w:val="00010678"/>
    <w:rPr>
      <w:rFonts w:eastAsiaTheme="majorEastAsia" w:cstheme="majorBidi"/>
      <w:iCs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9"/>
    <w:semiHidden/>
    <w:qFormat/>
    <w:locked/>
    <w:rsid w:val="00EB7E2A"/>
    <w:pPr>
      <w:spacing w:before="360" w:after="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9E0463"/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9"/>
    <w:semiHidden/>
    <w:qFormat/>
    <w:locked/>
    <w:rsid w:val="00EB7E2A"/>
    <w:pPr>
      <w:numPr>
        <w:ilvl w:val="1"/>
      </w:numPr>
      <w:ind w:left="357"/>
    </w:pPr>
    <w:rPr>
      <w:rFonts w:eastAsiaTheme="minorEastAsia"/>
      <w:color w:val="000000" w:themeColor="text1"/>
      <w:sz w:val="32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9E0463"/>
    <w:rPr>
      <w:rFonts w:eastAsiaTheme="minorEastAsia"/>
      <w:color w:val="000000" w:themeColor="text1"/>
      <w:sz w:val="32"/>
    </w:rPr>
  </w:style>
  <w:style w:type="character" w:styleId="Strong">
    <w:name w:val="Strong"/>
    <w:basedOn w:val="DefaultParagraphFont"/>
    <w:uiPriority w:val="14"/>
    <w:qFormat/>
    <w:rsid w:val="0052443E"/>
    <w:rPr>
      <w:b/>
      <w:bCs/>
    </w:rPr>
  </w:style>
  <w:style w:type="character" w:styleId="Hyperlink">
    <w:name w:val="Hyperlink"/>
    <w:basedOn w:val="DefaultParagraphFont"/>
    <w:uiPriority w:val="99"/>
    <w:unhideWhenUsed/>
    <w:rsid w:val="0052443E"/>
    <w:rPr>
      <w:color w:val="0563C1" w:themeColor="hyperlink"/>
      <w:u w:val="single"/>
    </w:rPr>
  </w:style>
  <w:style w:type="character" w:customStyle="1" w:styleId="modulecode">
    <w:name w:val="module code"/>
    <w:basedOn w:val="DefaultParagraphFont"/>
    <w:uiPriority w:val="19"/>
    <w:rsid w:val="00183BA1"/>
    <w:rPr>
      <w:rFonts w:asciiTheme="minorHAnsi" w:hAnsiTheme="minorHAnsi"/>
      <w:caps/>
      <w:smallCaps w:val="0"/>
      <w:sz w:val="24"/>
    </w:rPr>
  </w:style>
  <w:style w:type="character" w:customStyle="1" w:styleId="grouprubric">
    <w:name w:val="group rubric"/>
    <w:basedOn w:val="DefaultParagraphFont"/>
    <w:uiPriority w:val="19"/>
    <w:rsid w:val="00183BA1"/>
    <w:rPr>
      <w:rFonts w:asciiTheme="minorHAnsi" w:hAnsiTheme="minorHAnsi"/>
      <w:b/>
      <w:sz w:val="24"/>
    </w:rPr>
  </w:style>
  <w:style w:type="character" w:customStyle="1" w:styleId="Degreeheader">
    <w:name w:val="Degree header"/>
    <w:basedOn w:val="DefaultParagraphFont"/>
    <w:uiPriority w:val="19"/>
    <w:rsid w:val="00B3252C"/>
    <w:rPr>
      <w:rFonts w:asciiTheme="minorHAnsi" w:hAnsiTheme="minorHAnsi"/>
      <w:b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5AE"/>
    <w:rPr>
      <w:color w:val="808080"/>
      <w:shd w:val="clear" w:color="auto" w:fill="E6E6E6"/>
    </w:rPr>
  </w:style>
  <w:style w:type="paragraph" w:customStyle="1" w:styleId="Rubricheader">
    <w:name w:val="Rubric header"/>
    <w:basedOn w:val="Normal"/>
    <w:next w:val="Normal"/>
    <w:link w:val="RubricheaderChar"/>
    <w:uiPriority w:val="19"/>
    <w:rsid w:val="006E0CEC"/>
    <w:pPr>
      <w:spacing w:after="0"/>
    </w:pPr>
    <w:rPr>
      <w:b/>
      <w:sz w:val="28"/>
    </w:rPr>
  </w:style>
  <w:style w:type="character" w:customStyle="1" w:styleId="RubricheaderChar">
    <w:name w:val="Rubric header Char"/>
    <w:basedOn w:val="DefaultParagraphFont"/>
    <w:link w:val="Rubricheader"/>
    <w:uiPriority w:val="19"/>
    <w:rsid w:val="009E0463"/>
    <w:rPr>
      <w:b/>
      <w:sz w:val="28"/>
    </w:rPr>
  </w:style>
  <w:style w:type="paragraph" w:styleId="ListParagraph">
    <w:name w:val="List Paragraph"/>
    <w:basedOn w:val="Normal"/>
    <w:uiPriority w:val="10"/>
    <w:qFormat/>
    <w:rsid w:val="004E274C"/>
    <w:pPr>
      <w:ind w:left="720"/>
      <w:contextualSpacing/>
    </w:pPr>
  </w:style>
  <w:style w:type="character" w:styleId="IntenseReference">
    <w:name w:val="Intense Reference"/>
    <w:basedOn w:val="DefaultParagraphFont"/>
    <w:uiPriority w:val="18"/>
    <w:qFormat/>
    <w:rsid w:val="004E274C"/>
    <w:rPr>
      <w:b/>
      <w:bCs/>
      <w:smallCaps/>
      <w:color w:val="000000" w:themeColor="text1"/>
      <w:spacing w:val="5"/>
    </w:rPr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654C5A"/>
    <w:rPr>
      <w:rFonts w:eastAsiaTheme="majorEastAsia" w:cstheme="majorBidi"/>
      <w:color w:val="000000" w:themeColor="text1"/>
      <w:sz w:val="28"/>
      <w:szCs w:val="32"/>
    </w:rPr>
  </w:style>
  <w:style w:type="character" w:customStyle="1" w:styleId="Heading2Char">
    <w:name w:val="Heading 2 Char"/>
    <w:aliases w:val="Question Char"/>
    <w:basedOn w:val="DefaultParagraphFont"/>
    <w:link w:val="Heading2"/>
    <w:uiPriority w:val="9"/>
    <w:rsid w:val="00654C5A"/>
    <w:rPr>
      <w:rFonts w:eastAsiaTheme="majorEastAsia" w:cstheme="majorBidi"/>
      <w:color w:val="000000" w:themeColor="text1"/>
      <w:sz w:val="24"/>
      <w:szCs w:val="26"/>
    </w:rPr>
  </w:style>
  <w:style w:type="paragraph" w:customStyle="1" w:styleId="EndofPaper">
    <w:name w:val="End of Paper"/>
    <w:basedOn w:val="Normal"/>
    <w:link w:val="EndofPaperChar"/>
    <w:qFormat/>
    <w:rsid w:val="00032D1C"/>
    <w:pPr>
      <w:jc w:val="center"/>
    </w:pPr>
    <w:rPr>
      <w:b/>
      <w:sz w:val="32"/>
    </w:rPr>
  </w:style>
  <w:style w:type="character" w:customStyle="1" w:styleId="EndofPaperChar">
    <w:name w:val="End of Paper Char"/>
    <w:basedOn w:val="DefaultParagraphFont"/>
    <w:link w:val="EndofPaper"/>
    <w:rsid w:val="00032D1C"/>
    <w:rPr>
      <w:b/>
      <w:sz w:val="32"/>
    </w:rPr>
  </w:style>
  <w:style w:type="character" w:customStyle="1" w:styleId="Style9">
    <w:name w:val="Style9"/>
    <w:basedOn w:val="DefaultParagraphFont"/>
    <w:uiPriority w:val="1"/>
    <w:rsid w:val="0053294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6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678"/>
    <w:rPr>
      <w:rFonts w:ascii="Segoe UI" w:hAnsi="Segoe UI" w:cs="Segoe UI"/>
      <w:sz w:val="18"/>
      <w:szCs w:val="18"/>
    </w:rPr>
  </w:style>
  <w:style w:type="character" w:customStyle="1" w:styleId="Style1">
    <w:name w:val="Style1"/>
    <w:basedOn w:val="DefaultParagraphFont"/>
    <w:uiPriority w:val="1"/>
    <w:rsid w:val="007669D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C36AF-863A-4951-9D8F-5A1AAE152753}"/>
      </w:docPartPr>
      <w:docPartBody>
        <w:p w:rsidR="00822EF6" w:rsidRDefault="00304C5E">
          <w:r w:rsidRPr="002B71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5F9D0771BD435F963C7722D27A1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0ACE-0E13-4F1F-990D-B4E911A5DBF8}"/>
      </w:docPartPr>
      <w:docPartBody>
        <w:p w:rsidR="00822EF6" w:rsidRDefault="00137F1F" w:rsidP="00137F1F">
          <w:pPr>
            <w:pStyle w:val="895F9D0771BD435F963C7722D27A11755"/>
          </w:pPr>
          <w:r w:rsidRPr="00C47D50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3A1CB65E9804B058ECAB2CFEA6F4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D2D55-822B-4737-970D-800B40097DD9}"/>
      </w:docPartPr>
      <w:docPartBody>
        <w:p w:rsidR="00822EF6" w:rsidRDefault="00137F1F" w:rsidP="00137F1F">
          <w:pPr>
            <w:pStyle w:val="F3A1CB65E9804B058ECAB2CFEA6F4AC75"/>
          </w:pPr>
          <w:r w:rsidRPr="00C47D50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6A1CF5FCE2D5408DB74BF6CAF2823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9463D-7AA9-43C3-9023-2AC7F66D933B}"/>
      </w:docPartPr>
      <w:docPartBody>
        <w:p w:rsidR="00822EF6" w:rsidRDefault="00B57A40" w:rsidP="00B57A40">
          <w:pPr>
            <w:pStyle w:val="6A1CF5FCE2D5408DB74BF6CAF2823B484"/>
          </w:pPr>
          <w:r w:rsidRPr="00C47D50">
            <w:rPr>
              <w:rStyle w:val="Degreeheader"/>
              <w:color w:val="FF0000"/>
            </w:rPr>
            <w:t>Choose an item.</w:t>
          </w:r>
        </w:p>
      </w:docPartBody>
    </w:docPart>
    <w:docPart>
      <w:docPartPr>
        <w:name w:val="6B60FC9BB1E646859E036DD8941F6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5FF53-E1CF-429A-BF07-6F23A17E8D44}"/>
      </w:docPartPr>
      <w:docPartBody>
        <w:p w:rsidR="00822EF6" w:rsidRDefault="00304C5E" w:rsidP="00304C5E">
          <w:pPr>
            <w:pStyle w:val="6B60FC9BB1E646859E036DD8941F6AED"/>
          </w:pPr>
          <w:r w:rsidRPr="002B712A">
            <w:rPr>
              <w:rStyle w:val="PlaceholderText"/>
            </w:rPr>
            <w:t>Choose an item.</w:t>
          </w:r>
        </w:p>
      </w:docPartBody>
    </w:docPart>
    <w:docPart>
      <w:docPartPr>
        <w:name w:val="EB7FBF2D81A34D56B9B66CA3276F1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6DE84-D177-45D6-AC06-FDB083BDBB11}"/>
      </w:docPartPr>
      <w:docPartBody>
        <w:p w:rsidR="00822EF6" w:rsidRDefault="00137F1F" w:rsidP="00137F1F">
          <w:pPr>
            <w:pStyle w:val="EB7FBF2D81A34D56B9B66CA3276F19334"/>
          </w:pPr>
          <w:r w:rsidRPr="00C47D50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B864720E5E2E4219A044ABE65F3A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6F743-5C64-4D98-8262-93C425175251}"/>
      </w:docPartPr>
      <w:docPartBody>
        <w:p w:rsidR="00822EF6" w:rsidRDefault="00137F1F" w:rsidP="00137F1F">
          <w:pPr>
            <w:pStyle w:val="B864720E5E2E4219A044ABE65F3A61083"/>
          </w:pPr>
          <w:r w:rsidRPr="00C47D50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680027C1CE414FD5BA1B9F763C750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5B413-29F7-4978-AF94-87816861CCB8}"/>
      </w:docPartPr>
      <w:docPartBody>
        <w:p w:rsidR="00CA3387" w:rsidRDefault="00B57A40" w:rsidP="00B57A40">
          <w:pPr>
            <w:pStyle w:val="680027C1CE414FD5BA1B9F763C750E56"/>
          </w:pPr>
          <w:r w:rsidRPr="002B71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72D59C00594D318EE0C5CF151F9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E562-F13D-480A-8D6F-7FE869BD160C}"/>
      </w:docPartPr>
      <w:docPartBody>
        <w:p w:rsidR="00CA3387" w:rsidRDefault="00137F1F" w:rsidP="00137F1F">
          <w:pPr>
            <w:pStyle w:val="4672D59C00594D318EE0C5CF151F9F802"/>
          </w:pPr>
          <w:r w:rsidRPr="006C3B62">
            <w:rPr>
              <w:rStyle w:val="PlaceholderText"/>
              <w:rFonts w:ascii="Arial" w:hAnsi="Arial" w:cs="Arial"/>
              <w:color w:val="FF0000"/>
              <w:szCs w:val="32"/>
            </w:rPr>
            <w:t>Choose an item.</w:t>
          </w:r>
        </w:p>
      </w:docPartBody>
    </w:docPart>
    <w:docPart>
      <w:docPartPr>
        <w:name w:val="4F82BE0CB2FB4A19A84D50E14275F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26614-396F-4323-82C6-2464ECDED51F}"/>
      </w:docPartPr>
      <w:docPartBody>
        <w:p w:rsidR="00CA3387" w:rsidRDefault="00137F1F" w:rsidP="00137F1F">
          <w:pPr>
            <w:pStyle w:val="4F82BE0CB2FB4A19A84D50E14275F4562"/>
          </w:pPr>
          <w:r w:rsidRPr="006C3B62">
            <w:rPr>
              <w:rStyle w:val="PlaceholderText"/>
              <w:rFonts w:ascii="Arial" w:hAnsi="Arial" w:cs="Arial"/>
              <w:color w:val="FF0000"/>
              <w:szCs w:val="32"/>
            </w:rPr>
            <w:t>Click here to enter text.</w:t>
          </w:r>
        </w:p>
      </w:docPartBody>
    </w:docPart>
    <w:docPart>
      <w:docPartPr>
        <w:name w:val="03730A4321EE4E869EDF1E9155558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48085-43BB-418F-973A-BB83552C0D22}"/>
      </w:docPartPr>
      <w:docPartBody>
        <w:p w:rsidR="00CA3387" w:rsidRDefault="00137F1F" w:rsidP="00137F1F">
          <w:pPr>
            <w:pStyle w:val="03730A4321EE4E869EDF1E915555808E2"/>
          </w:pPr>
          <w:r w:rsidRPr="006C3B62">
            <w:rPr>
              <w:rStyle w:val="PlaceholderText"/>
              <w:rFonts w:ascii="Arial" w:hAnsi="Arial" w:cs="Arial"/>
              <w:color w:val="FF0000"/>
              <w:szCs w:val="32"/>
            </w:rPr>
            <w:t>Click here to enter text.</w:t>
          </w:r>
        </w:p>
      </w:docPartBody>
    </w:docPart>
    <w:docPart>
      <w:docPartPr>
        <w:name w:val="EA6C566A167B4E34B17D8760E09C3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E7901-EB6F-4EFA-AD9A-75D124C603C9}"/>
      </w:docPartPr>
      <w:docPartBody>
        <w:p w:rsidR="00CA3387" w:rsidRDefault="00137F1F" w:rsidP="00137F1F">
          <w:pPr>
            <w:pStyle w:val="EA6C566A167B4E34B17D8760E09C3F242"/>
          </w:pPr>
          <w:r w:rsidRPr="006C3B62">
            <w:rPr>
              <w:rStyle w:val="PlaceholderText"/>
              <w:rFonts w:ascii="Arial" w:eastAsia="Cambria" w:hAnsi="Arial" w:cs="Arial"/>
              <w:color w:val="00B050"/>
            </w:rPr>
            <w:t>Choose an item.</w:t>
          </w:r>
        </w:p>
      </w:docPartBody>
    </w:docPart>
    <w:docPart>
      <w:docPartPr>
        <w:name w:val="190C3B0A690046EF8F159CE031963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3761E-9078-4BA0-85BD-367744B230B7}"/>
      </w:docPartPr>
      <w:docPartBody>
        <w:p w:rsidR="00CA3387" w:rsidRDefault="00137F1F" w:rsidP="00137F1F">
          <w:pPr>
            <w:pStyle w:val="190C3B0A690046EF8F159CE03196321E2"/>
          </w:pPr>
          <w:r w:rsidRPr="006C3B62">
            <w:rPr>
              <w:rStyle w:val="PlaceholderText"/>
              <w:rFonts w:ascii="Arial" w:eastAsia="Cambria" w:hAnsi="Arial" w:cs="Arial"/>
              <w:color w:val="00B050"/>
            </w:rPr>
            <w:t>Choose an item.</w:t>
          </w:r>
        </w:p>
      </w:docPartBody>
    </w:docPart>
    <w:docPart>
      <w:docPartPr>
        <w:name w:val="09E7FAEE22154FC985096A11BCCC9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03E58-8966-4991-BBB1-8676D3AAA989}"/>
      </w:docPartPr>
      <w:docPartBody>
        <w:p w:rsidR="00CA3387" w:rsidRDefault="00137F1F" w:rsidP="00137F1F">
          <w:pPr>
            <w:pStyle w:val="09E7FAEE22154FC985096A11BCCC93442"/>
          </w:pPr>
          <w:r w:rsidRPr="006C3B62">
            <w:rPr>
              <w:rStyle w:val="PlaceholderText"/>
              <w:color w:val="00B050"/>
            </w:rPr>
            <w:t>Click or tap here to enter text.</w:t>
          </w:r>
        </w:p>
      </w:docPartBody>
    </w:docPart>
    <w:docPart>
      <w:docPartPr>
        <w:name w:val="24B12DDC5C1644FAB084677FC6946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73746-2200-4AF0-8B20-07AEFCBB52B2}"/>
      </w:docPartPr>
      <w:docPartBody>
        <w:p w:rsidR="00CA3387" w:rsidRDefault="00137F1F" w:rsidP="00137F1F">
          <w:pPr>
            <w:pStyle w:val="24B12DDC5C1644FAB084677FC6946C2F1"/>
          </w:pPr>
          <w:r w:rsidRPr="00C47D50">
            <w:rPr>
              <w:color w:val="00B050"/>
            </w:rPr>
            <w:t>Click or tap here to enter text.</w:t>
          </w:r>
        </w:p>
      </w:docPartBody>
    </w:docPart>
    <w:docPart>
      <w:docPartPr>
        <w:name w:val="0E17CC6A681249D1935D02FFE0C52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7120D-A7D4-4985-AFA2-7E8AACE84126}"/>
      </w:docPartPr>
      <w:docPartBody>
        <w:p w:rsidR="00CA3387" w:rsidRDefault="00137F1F" w:rsidP="00137F1F">
          <w:pPr>
            <w:pStyle w:val="0E17CC6A681249D1935D02FFE0C52D2F1"/>
          </w:pPr>
          <w:r w:rsidRPr="00C47D50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D6AF0F9BA5B1467A802DBAB18EFF7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D32ED-4BAE-4E5B-ABBF-75DE04A13482}"/>
      </w:docPartPr>
      <w:docPartBody>
        <w:p w:rsidR="00A1327D" w:rsidRDefault="00137F1F" w:rsidP="00137F1F">
          <w:pPr>
            <w:pStyle w:val="D6AF0F9BA5B1467A802DBAB18EFF778E"/>
          </w:pPr>
          <w:r w:rsidRPr="006A22D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5E"/>
    <w:rsid w:val="000B785E"/>
    <w:rsid w:val="00137F1F"/>
    <w:rsid w:val="001615A0"/>
    <w:rsid w:val="001C4B9C"/>
    <w:rsid w:val="00291F49"/>
    <w:rsid w:val="002922B9"/>
    <w:rsid w:val="002D0CBE"/>
    <w:rsid w:val="00304C5E"/>
    <w:rsid w:val="00307EE0"/>
    <w:rsid w:val="004803C2"/>
    <w:rsid w:val="00563CF4"/>
    <w:rsid w:val="0065011E"/>
    <w:rsid w:val="006F47AF"/>
    <w:rsid w:val="00822EF6"/>
    <w:rsid w:val="00830662"/>
    <w:rsid w:val="00912891"/>
    <w:rsid w:val="00921EC7"/>
    <w:rsid w:val="009B36AB"/>
    <w:rsid w:val="00A1327D"/>
    <w:rsid w:val="00A4199F"/>
    <w:rsid w:val="00AC133F"/>
    <w:rsid w:val="00B57A40"/>
    <w:rsid w:val="00CA3387"/>
    <w:rsid w:val="00E33947"/>
    <w:rsid w:val="00FB3739"/>
    <w:rsid w:val="00FF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137F1F"/>
    <w:rPr>
      <w:color w:val="808080"/>
    </w:rPr>
  </w:style>
  <w:style w:type="paragraph" w:customStyle="1" w:styleId="895F9D0771BD435F963C7722D27A1175">
    <w:name w:val="895F9D0771BD435F963C7722D27A1175"/>
    <w:rsid w:val="00304C5E"/>
  </w:style>
  <w:style w:type="paragraph" w:customStyle="1" w:styleId="F3A1CB65E9804B058ECAB2CFEA6F4AC7">
    <w:name w:val="F3A1CB65E9804B058ECAB2CFEA6F4AC7"/>
    <w:rsid w:val="00304C5E"/>
  </w:style>
  <w:style w:type="paragraph" w:customStyle="1" w:styleId="2A0BE27563A740639987EA24F6E2F945">
    <w:name w:val="2A0BE27563A740639987EA24F6E2F945"/>
    <w:rsid w:val="00304C5E"/>
  </w:style>
  <w:style w:type="paragraph" w:customStyle="1" w:styleId="6A1CF5FCE2D5408DB74BF6CAF2823B48">
    <w:name w:val="6A1CF5FCE2D5408DB74BF6CAF2823B48"/>
    <w:rsid w:val="00304C5E"/>
  </w:style>
  <w:style w:type="paragraph" w:customStyle="1" w:styleId="6B60FC9BB1E646859E036DD8941F6AED">
    <w:name w:val="6B60FC9BB1E646859E036DD8941F6AED"/>
    <w:rsid w:val="00304C5E"/>
  </w:style>
  <w:style w:type="paragraph" w:customStyle="1" w:styleId="6A1CF5FCE2D5408DB74BF6CAF2823B481">
    <w:name w:val="6A1CF5FCE2D5408DB74BF6CAF2823B481"/>
    <w:rsid w:val="00304C5E"/>
    <w:rPr>
      <w:rFonts w:eastAsiaTheme="minorHAnsi"/>
      <w:sz w:val="24"/>
      <w:lang w:eastAsia="en-US"/>
    </w:rPr>
  </w:style>
  <w:style w:type="paragraph" w:customStyle="1" w:styleId="895F9D0771BD435F963C7722D27A11751">
    <w:name w:val="895F9D0771BD435F963C7722D27A11751"/>
    <w:rsid w:val="00304C5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lang w:eastAsia="en-US"/>
    </w:rPr>
  </w:style>
  <w:style w:type="paragraph" w:customStyle="1" w:styleId="F3A1CB65E9804B058ECAB2CFEA6F4AC71">
    <w:name w:val="F3A1CB65E9804B058ECAB2CFEA6F4AC71"/>
    <w:rsid w:val="00304C5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lang w:eastAsia="en-US"/>
    </w:rPr>
  </w:style>
  <w:style w:type="paragraph" w:customStyle="1" w:styleId="43E07E89314D475F82E3CE8BED1BF989">
    <w:name w:val="43E07E89314D475F82E3CE8BED1BF989"/>
    <w:rsid w:val="00304C5E"/>
  </w:style>
  <w:style w:type="paragraph" w:customStyle="1" w:styleId="5CB1FB68C3644962BEDBEF8F620688E7">
    <w:name w:val="5CB1FB68C3644962BEDBEF8F620688E7"/>
    <w:rsid w:val="00304C5E"/>
  </w:style>
  <w:style w:type="paragraph" w:customStyle="1" w:styleId="375FAACCD4BF4727A33A3658E02E3A5E">
    <w:name w:val="375FAACCD4BF4727A33A3658E02E3A5E"/>
    <w:rsid w:val="00304C5E"/>
  </w:style>
  <w:style w:type="paragraph" w:customStyle="1" w:styleId="4593343191D447BF9467781FF2FED068">
    <w:name w:val="4593343191D447BF9467781FF2FED068"/>
    <w:rsid w:val="00304C5E"/>
  </w:style>
  <w:style w:type="paragraph" w:customStyle="1" w:styleId="1C1EA9A9CB9B4177A4AD15D9530D3D09">
    <w:name w:val="1C1EA9A9CB9B4177A4AD15D9530D3D09"/>
    <w:rsid w:val="00304C5E"/>
  </w:style>
  <w:style w:type="paragraph" w:customStyle="1" w:styleId="F39D6167D0FF42A1A7EB2C97BCE9B516">
    <w:name w:val="F39D6167D0FF42A1A7EB2C97BCE9B516"/>
    <w:rsid w:val="00304C5E"/>
  </w:style>
  <w:style w:type="paragraph" w:customStyle="1" w:styleId="4EB5077A5852483AA7E29EC82F43A576">
    <w:name w:val="4EB5077A5852483AA7E29EC82F43A576"/>
    <w:rsid w:val="00304C5E"/>
  </w:style>
  <w:style w:type="paragraph" w:customStyle="1" w:styleId="EB7FBF2D81A34D56B9B66CA3276F1933">
    <w:name w:val="EB7FBF2D81A34D56B9B66CA3276F1933"/>
    <w:rsid w:val="00304C5E"/>
  </w:style>
  <w:style w:type="paragraph" w:customStyle="1" w:styleId="F1D4C74DBAC14C72AE03E5EFF8499769">
    <w:name w:val="F1D4C74DBAC14C72AE03E5EFF8499769"/>
    <w:rsid w:val="00304C5E"/>
  </w:style>
  <w:style w:type="paragraph" w:customStyle="1" w:styleId="9679FB58F22D45DABC39E651CD6F1E32">
    <w:name w:val="9679FB58F22D45DABC39E651CD6F1E32"/>
    <w:rsid w:val="00304C5E"/>
  </w:style>
  <w:style w:type="paragraph" w:customStyle="1" w:styleId="74BA2E6299324280932F9B47B7A7FFDE">
    <w:name w:val="74BA2E6299324280932F9B47B7A7FFDE"/>
    <w:rsid w:val="00304C5E"/>
  </w:style>
  <w:style w:type="paragraph" w:customStyle="1" w:styleId="6A1CF5FCE2D5408DB74BF6CAF2823B482">
    <w:name w:val="6A1CF5FCE2D5408DB74BF6CAF2823B482"/>
    <w:rsid w:val="00304C5E"/>
    <w:rPr>
      <w:rFonts w:eastAsiaTheme="minorHAnsi"/>
      <w:sz w:val="24"/>
      <w:lang w:eastAsia="en-US"/>
    </w:rPr>
  </w:style>
  <w:style w:type="paragraph" w:customStyle="1" w:styleId="B864720E5E2E4219A044ABE65F3A6108">
    <w:name w:val="B864720E5E2E4219A044ABE65F3A6108"/>
    <w:rsid w:val="00304C5E"/>
    <w:rPr>
      <w:rFonts w:eastAsiaTheme="minorHAnsi"/>
      <w:sz w:val="24"/>
      <w:lang w:eastAsia="en-US"/>
    </w:rPr>
  </w:style>
  <w:style w:type="paragraph" w:customStyle="1" w:styleId="5CB1FB68C3644962BEDBEF8F620688E71">
    <w:name w:val="5CB1FB68C3644962BEDBEF8F620688E71"/>
    <w:rsid w:val="00304C5E"/>
    <w:rPr>
      <w:rFonts w:eastAsiaTheme="minorHAnsi"/>
      <w:sz w:val="24"/>
      <w:lang w:eastAsia="en-US"/>
    </w:rPr>
  </w:style>
  <w:style w:type="paragraph" w:customStyle="1" w:styleId="4593343191D447BF9467781FF2FED0681">
    <w:name w:val="4593343191D447BF9467781FF2FED0681"/>
    <w:rsid w:val="00304C5E"/>
    <w:rPr>
      <w:rFonts w:eastAsiaTheme="minorHAnsi"/>
      <w:sz w:val="24"/>
      <w:lang w:eastAsia="en-US"/>
    </w:rPr>
  </w:style>
  <w:style w:type="paragraph" w:customStyle="1" w:styleId="F39D6167D0FF42A1A7EB2C97BCE9B5161">
    <w:name w:val="F39D6167D0FF42A1A7EB2C97BCE9B5161"/>
    <w:rsid w:val="00304C5E"/>
    <w:rPr>
      <w:rFonts w:eastAsiaTheme="minorHAnsi"/>
      <w:sz w:val="24"/>
      <w:lang w:eastAsia="en-US"/>
    </w:rPr>
  </w:style>
  <w:style w:type="paragraph" w:customStyle="1" w:styleId="F1D4C74DBAC14C72AE03E5EFF84997691">
    <w:name w:val="F1D4C74DBAC14C72AE03E5EFF84997691"/>
    <w:rsid w:val="00304C5E"/>
    <w:rPr>
      <w:rFonts w:eastAsiaTheme="minorHAnsi"/>
      <w:sz w:val="24"/>
      <w:lang w:eastAsia="en-US"/>
    </w:rPr>
  </w:style>
  <w:style w:type="paragraph" w:customStyle="1" w:styleId="74BA2E6299324280932F9B47B7A7FFDE1">
    <w:name w:val="74BA2E6299324280932F9B47B7A7FFDE1"/>
    <w:rsid w:val="00304C5E"/>
    <w:rPr>
      <w:rFonts w:eastAsiaTheme="minorHAnsi"/>
      <w:sz w:val="24"/>
      <w:lang w:eastAsia="en-US"/>
    </w:rPr>
  </w:style>
  <w:style w:type="paragraph" w:customStyle="1" w:styleId="6F92C834E94D4658B03967837EDA0538">
    <w:name w:val="6F92C834E94D4658B03967837EDA0538"/>
    <w:rsid w:val="00304C5E"/>
    <w:rPr>
      <w:rFonts w:eastAsiaTheme="minorHAnsi"/>
      <w:sz w:val="24"/>
      <w:lang w:eastAsia="en-US"/>
    </w:rPr>
  </w:style>
  <w:style w:type="paragraph" w:customStyle="1" w:styleId="895F9D0771BD435F963C7722D27A11752">
    <w:name w:val="895F9D0771BD435F963C7722D27A11752"/>
    <w:rsid w:val="00304C5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lang w:eastAsia="en-US"/>
    </w:rPr>
  </w:style>
  <w:style w:type="paragraph" w:customStyle="1" w:styleId="F3A1CB65E9804B058ECAB2CFEA6F4AC72">
    <w:name w:val="F3A1CB65E9804B058ECAB2CFEA6F4AC72"/>
    <w:rsid w:val="00304C5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lang w:eastAsia="en-US"/>
    </w:rPr>
  </w:style>
  <w:style w:type="paragraph" w:customStyle="1" w:styleId="4EB5077A5852483AA7E29EC82F43A5761">
    <w:name w:val="4EB5077A5852483AA7E29EC82F43A5761"/>
    <w:rsid w:val="00304C5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lang w:eastAsia="en-US"/>
    </w:rPr>
  </w:style>
  <w:style w:type="paragraph" w:customStyle="1" w:styleId="EB7FBF2D81A34D56B9B66CA3276F19331">
    <w:name w:val="EB7FBF2D81A34D56B9B66CA3276F19331"/>
    <w:rsid w:val="00304C5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lang w:eastAsia="en-US"/>
    </w:rPr>
  </w:style>
  <w:style w:type="paragraph" w:customStyle="1" w:styleId="6A1CF5FCE2D5408DB74BF6CAF2823B483">
    <w:name w:val="6A1CF5FCE2D5408DB74BF6CAF2823B483"/>
    <w:rsid w:val="00304C5E"/>
    <w:rPr>
      <w:rFonts w:eastAsiaTheme="minorHAnsi"/>
      <w:sz w:val="24"/>
      <w:lang w:eastAsia="en-US"/>
    </w:rPr>
  </w:style>
  <w:style w:type="paragraph" w:customStyle="1" w:styleId="B864720E5E2E4219A044ABE65F3A61081">
    <w:name w:val="B864720E5E2E4219A044ABE65F3A61081"/>
    <w:rsid w:val="00304C5E"/>
    <w:rPr>
      <w:rFonts w:eastAsiaTheme="minorHAnsi"/>
      <w:sz w:val="24"/>
      <w:lang w:eastAsia="en-US"/>
    </w:rPr>
  </w:style>
  <w:style w:type="paragraph" w:customStyle="1" w:styleId="F39D6167D0FF42A1A7EB2C97BCE9B5162">
    <w:name w:val="F39D6167D0FF42A1A7EB2C97BCE9B5162"/>
    <w:rsid w:val="00304C5E"/>
    <w:rPr>
      <w:rFonts w:eastAsiaTheme="minorHAnsi"/>
      <w:sz w:val="24"/>
      <w:lang w:eastAsia="en-US"/>
    </w:rPr>
  </w:style>
  <w:style w:type="paragraph" w:customStyle="1" w:styleId="895F9D0771BD435F963C7722D27A11753">
    <w:name w:val="895F9D0771BD435F963C7722D27A11753"/>
    <w:rsid w:val="00304C5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lang w:eastAsia="en-US"/>
    </w:rPr>
  </w:style>
  <w:style w:type="paragraph" w:customStyle="1" w:styleId="F3A1CB65E9804B058ECAB2CFEA6F4AC73">
    <w:name w:val="F3A1CB65E9804B058ECAB2CFEA6F4AC73"/>
    <w:rsid w:val="00304C5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lang w:eastAsia="en-US"/>
    </w:rPr>
  </w:style>
  <w:style w:type="paragraph" w:customStyle="1" w:styleId="4EB5077A5852483AA7E29EC82F43A5762">
    <w:name w:val="4EB5077A5852483AA7E29EC82F43A5762"/>
    <w:rsid w:val="00304C5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lang w:eastAsia="en-US"/>
    </w:rPr>
  </w:style>
  <w:style w:type="paragraph" w:customStyle="1" w:styleId="EB7FBF2D81A34D56B9B66CA3276F19332">
    <w:name w:val="EB7FBF2D81A34D56B9B66CA3276F19332"/>
    <w:rsid w:val="00304C5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lang w:eastAsia="en-US"/>
    </w:rPr>
  </w:style>
  <w:style w:type="paragraph" w:customStyle="1" w:styleId="9ACB8FBC81E1448EB3EC1120B47611E1">
    <w:name w:val="9ACB8FBC81E1448EB3EC1120B47611E1"/>
    <w:rsid w:val="00822EF6"/>
  </w:style>
  <w:style w:type="paragraph" w:customStyle="1" w:styleId="7614D0EF70B14FB8AA3C5A3AA7BDB6B9">
    <w:name w:val="7614D0EF70B14FB8AA3C5A3AA7BDB6B9"/>
    <w:rsid w:val="00822EF6"/>
  </w:style>
  <w:style w:type="paragraph" w:customStyle="1" w:styleId="1708C349D46A4011A4BA9DFCDF8529E3">
    <w:name w:val="1708C349D46A4011A4BA9DFCDF8529E3"/>
    <w:rsid w:val="00822EF6"/>
  </w:style>
  <w:style w:type="paragraph" w:customStyle="1" w:styleId="ED5B85331D9E4C23B7D64C45ECDA1E8F">
    <w:name w:val="ED5B85331D9E4C23B7D64C45ECDA1E8F"/>
    <w:rsid w:val="00822EF6"/>
  </w:style>
  <w:style w:type="paragraph" w:customStyle="1" w:styleId="EBF58EFEF3AD480A81B8F6042D0C2EE7">
    <w:name w:val="EBF58EFEF3AD480A81B8F6042D0C2EE7"/>
    <w:rsid w:val="00822EF6"/>
  </w:style>
  <w:style w:type="paragraph" w:customStyle="1" w:styleId="758AB4DC4EFA442992F655E8AF4B86ED">
    <w:name w:val="758AB4DC4EFA442992F655E8AF4B86ED"/>
    <w:rsid w:val="00822EF6"/>
  </w:style>
  <w:style w:type="paragraph" w:customStyle="1" w:styleId="A14DCCB7F9E9406FAFBAF3011A7E86CE">
    <w:name w:val="A14DCCB7F9E9406FAFBAF3011A7E86CE"/>
    <w:rsid w:val="00FF20B6"/>
  </w:style>
  <w:style w:type="paragraph" w:customStyle="1" w:styleId="106793D32A5545F39DDC5C358F3A313F">
    <w:name w:val="106793D32A5545F39DDC5C358F3A313F"/>
    <w:rsid w:val="00FF20B6"/>
  </w:style>
  <w:style w:type="paragraph" w:customStyle="1" w:styleId="4BF095C69161411CBC74C8D757C25680">
    <w:name w:val="4BF095C69161411CBC74C8D757C25680"/>
    <w:rsid w:val="00FF20B6"/>
  </w:style>
  <w:style w:type="paragraph" w:customStyle="1" w:styleId="F31EE30B52494A238127B7C2E55B02CB">
    <w:name w:val="F31EE30B52494A238127B7C2E55B02CB"/>
    <w:rsid w:val="00FF20B6"/>
  </w:style>
  <w:style w:type="paragraph" w:customStyle="1" w:styleId="AD69F50233224B6EBD6337E9B7A57455">
    <w:name w:val="AD69F50233224B6EBD6337E9B7A57455"/>
    <w:rsid w:val="004803C2"/>
  </w:style>
  <w:style w:type="paragraph" w:customStyle="1" w:styleId="6110533CF9B548ADB7ED6DAA231EE7DD">
    <w:name w:val="6110533CF9B548ADB7ED6DAA231EE7DD"/>
    <w:rsid w:val="004803C2"/>
  </w:style>
  <w:style w:type="paragraph" w:customStyle="1" w:styleId="ECA4CAFD806443468CA6421C4A36507E">
    <w:name w:val="ECA4CAFD806443468CA6421C4A36507E"/>
    <w:rsid w:val="004803C2"/>
  </w:style>
  <w:style w:type="paragraph" w:customStyle="1" w:styleId="680027C1CE414FD5BA1B9F763C750E56">
    <w:name w:val="680027C1CE414FD5BA1B9F763C750E56"/>
    <w:rsid w:val="00B57A40"/>
  </w:style>
  <w:style w:type="paragraph" w:customStyle="1" w:styleId="4672D59C00594D318EE0C5CF151F9F80">
    <w:name w:val="4672D59C00594D318EE0C5CF151F9F80"/>
    <w:rsid w:val="00B57A40"/>
  </w:style>
  <w:style w:type="paragraph" w:customStyle="1" w:styleId="4F82BE0CB2FB4A19A84D50E14275F456">
    <w:name w:val="4F82BE0CB2FB4A19A84D50E14275F456"/>
    <w:rsid w:val="00B57A40"/>
  </w:style>
  <w:style w:type="paragraph" w:customStyle="1" w:styleId="03730A4321EE4E869EDF1E915555808E">
    <w:name w:val="03730A4321EE4E869EDF1E915555808E"/>
    <w:rsid w:val="00B57A40"/>
  </w:style>
  <w:style w:type="paragraph" w:customStyle="1" w:styleId="F33DC32A7B1842CAAF06EB54538D2E07">
    <w:name w:val="F33DC32A7B1842CAAF06EB54538D2E07"/>
    <w:rsid w:val="00B57A40"/>
  </w:style>
  <w:style w:type="paragraph" w:customStyle="1" w:styleId="DBDDD40AD6D24533BC0F384F7674E201">
    <w:name w:val="DBDDD40AD6D24533BC0F384F7674E201"/>
    <w:rsid w:val="00B57A40"/>
  </w:style>
  <w:style w:type="paragraph" w:customStyle="1" w:styleId="23199C61A68E4456A4831C2DA766D19B">
    <w:name w:val="23199C61A68E4456A4831C2DA766D19B"/>
    <w:rsid w:val="00B57A40"/>
  </w:style>
  <w:style w:type="paragraph" w:customStyle="1" w:styleId="EA6C566A167B4E34B17D8760E09C3F24">
    <w:name w:val="EA6C566A167B4E34B17D8760E09C3F24"/>
    <w:rsid w:val="00B57A40"/>
  </w:style>
  <w:style w:type="paragraph" w:customStyle="1" w:styleId="190C3B0A690046EF8F159CE03196321E">
    <w:name w:val="190C3B0A690046EF8F159CE03196321E"/>
    <w:rsid w:val="00B57A40"/>
  </w:style>
  <w:style w:type="paragraph" w:customStyle="1" w:styleId="09E7FAEE22154FC985096A11BCCC9344">
    <w:name w:val="09E7FAEE22154FC985096A11BCCC9344"/>
    <w:rsid w:val="00B57A40"/>
  </w:style>
  <w:style w:type="character" w:customStyle="1" w:styleId="Degreeheader">
    <w:name w:val="Degree header"/>
    <w:basedOn w:val="DefaultParagraphFont"/>
    <w:uiPriority w:val="19"/>
    <w:rsid w:val="00B57A40"/>
    <w:rPr>
      <w:rFonts w:asciiTheme="minorHAnsi" w:hAnsiTheme="minorHAnsi"/>
      <w:b/>
      <w:sz w:val="32"/>
    </w:rPr>
  </w:style>
  <w:style w:type="paragraph" w:customStyle="1" w:styleId="6A1CF5FCE2D5408DB74BF6CAF2823B484">
    <w:name w:val="6A1CF5FCE2D5408DB74BF6CAF2823B484"/>
    <w:rsid w:val="00B57A40"/>
    <w:rPr>
      <w:rFonts w:eastAsiaTheme="minorHAnsi"/>
      <w:sz w:val="24"/>
      <w:lang w:eastAsia="en-US"/>
    </w:rPr>
  </w:style>
  <w:style w:type="paragraph" w:customStyle="1" w:styleId="B864720E5E2E4219A044ABE65F3A61082">
    <w:name w:val="B864720E5E2E4219A044ABE65F3A61082"/>
    <w:rsid w:val="00B57A40"/>
    <w:pPr>
      <w:spacing w:before="360" w:after="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  <w:lang w:eastAsia="en-US"/>
    </w:rPr>
  </w:style>
  <w:style w:type="paragraph" w:customStyle="1" w:styleId="24B12DDC5C1644FAB084677FC6946C2F">
    <w:name w:val="24B12DDC5C1644FAB084677FC6946C2F"/>
    <w:rsid w:val="00B57A40"/>
    <w:pPr>
      <w:numPr>
        <w:ilvl w:val="1"/>
      </w:numPr>
    </w:pPr>
    <w:rPr>
      <w:color w:val="000000" w:themeColor="text1"/>
      <w:sz w:val="32"/>
      <w:lang w:eastAsia="en-US"/>
    </w:rPr>
  </w:style>
  <w:style w:type="paragraph" w:customStyle="1" w:styleId="4672D59C00594D318EE0C5CF151F9F801">
    <w:name w:val="4672D59C00594D318EE0C5CF151F9F801"/>
    <w:rsid w:val="00B57A40"/>
    <w:rPr>
      <w:rFonts w:eastAsiaTheme="minorHAnsi"/>
      <w:sz w:val="24"/>
      <w:lang w:eastAsia="en-US"/>
    </w:rPr>
  </w:style>
  <w:style w:type="paragraph" w:customStyle="1" w:styleId="EA6C566A167B4E34B17D8760E09C3F241">
    <w:name w:val="EA6C566A167B4E34B17D8760E09C3F241"/>
    <w:rsid w:val="00B57A40"/>
    <w:rPr>
      <w:rFonts w:eastAsiaTheme="minorHAnsi"/>
      <w:sz w:val="24"/>
      <w:lang w:eastAsia="en-US"/>
    </w:rPr>
  </w:style>
  <w:style w:type="paragraph" w:customStyle="1" w:styleId="190C3B0A690046EF8F159CE03196321E1">
    <w:name w:val="190C3B0A690046EF8F159CE03196321E1"/>
    <w:rsid w:val="00B57A40"/>
    <w:rPr>
      <w:rFonts w:eastAsiaTheme="minorHAnsi"/>
      <w:sz w:val="24"/>
      <w:lang w:eastAsia="en-US"/>
    </w:rPr>
  </w:style>
  <w:style w:type="paragraph" w:customStyle="1" w:styleId="09E7FAEE22154FC985096A11BCCC93441">
    <w:name w:val="09E7FAEE22154FC985096A11BCCC93441"/>
    <w:rsid w:val="00B57A40"/>
    <w:rPr>
      <w:rFonts w:eastAsiaTheme="minorHAnsi"/>
      <w:sz w:val="24"/>
      <w:lang w:eastAsia="en-US"/>
    </w:rPr>
  </w:style>
  <w:style w:type="paragraph" w:customStyle="1" w:styleId="4F82BE0CB2FB4A19A84D50E14275F4561">
    <w:name w:val="4F82BE0CB2FB4A19A84D50E14275F4561"/>
    <w:rsid w:val="00B57A40"/>
    <w:rPr>
      <w:rFonts w:eastAsiaTheme="minorHAnsi"/>
      <w:sz w:val="24"/>
      <w:lang w:eastAsia="en-US"/>
    </w:rPr>
  </w:style>
  <w:style w:type="paragraph" w:customStyle="1" w:styleId="03730A4321EE4E869EDF1E915555808E1">
    <w:name w:val="03730A4321EE4E869EDF1E915555808E1"/>
    <w:rsid w:val="00B57A40"/>
    <w:rPr>
      <w:rFonts w:eastAsiaTheme="minorHAnsi"/>
      <w:sz w:val="24"/>
      <w:lang w:eastAsia="en-US"/>
    </w:rPr>
  </w:style>
  <w:style w:type="paragraph" w:customStyle="1" w:styleId="895F9D0771BD435F963C7722D27A11754">
    <w:name w:val="895F9D0771BD435F963C7722D27A11754"/>
    <w:rsid w:val="00B57A4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lang w:eastAsia="en-US"/>
    </w:rPr>
  </w:style>
  <w:style w:type="paragraph" w:customStyle="1" w:styleId="F3A1CB65E9804B058ECAB2CFEA6F4AC74">
    <w:name w:val="F3A1CB65E9804B058ECAB2CFEA6F4AC74"/>
    <w:rsid w:val="00B57A4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lang w:eastAsia="en-US"/>
    </w:rPr>
  </w:style>
  <w:style w:type="paragraph" w:customStyle="1" w:styleId="0E17CC6A681249D1935D02FFE0C52D2F">
    <w:name w:val="0E17CC6A681249D1935D02FFE0C52D2F"/>
    <w:rsid w:val="00B57A4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lang w:eastAsia="en-US"/>
    </w:rPr>
  </w:style>
  <w:style w:type="paragraph" w:customStyle="1" w:styleId="EB7FBF2D81A34D56B9B66CA3276F19333">
    <w:name w:val="EB7FBF2D81A34D56B9B66CA3276F19333"/>
    <w:rsid w:val="00B57A4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lang w:eastAsia="en-US"/>
    </w:rPr>
  </w:style>
  <w:style w:type="paragraph" w:customStyle="1" w:styleId="B864720E5E2E4219A044ABE65F3A61083">
    <w:name w:val="B864720E5E2E4219A044ABE65F3A61083"/>
    <w:rsid w:val="00137F1F"/>
    <w:pPr>
      <w:spacing w:before="360" w:after="0" w:line="240" w:lineRule="auto"/>
      <w:ind w:left="357"/>
      <w:contextualSpacing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  <w:lang w:eastAsia="en-US"/>
    </w:rPr>
  </w:style>
  <w:style w:type="paragraph" w:customStyle="1" w:styleId="24B12DDC5C1644FAB084677FC6946C2F1">
    <w:name w:val="24B12DDC5C1644FAB084677FC6946C2F1"/>
    <w:rsid w:val="00137F1F"/>
    <w:pPr>
      <w:numPr>
        <w:ilvl w:val="1"/>
      </w:numPr>
      <w:ind w:left="357"/>
    </w:pPr>
    <w:rPr>
      <w:color w:val="000000" w:themeColor="text1"/>
      <w:sz w:val="32"/>
      <w:lang w:eastAsia="en-US"/>
    </w:rPr>
  </w:style>
  <w:style w:type="paragraph" w:customStyle="1" w:styleId="D6AF0F9BA5B1467A802DBAB18EFF778E">
    <w:name w:val="D6AF0F9BA5B1467A802DBAB18EFF778E"/>
    <w:rsid w:val="00137F1F"/>
    <w:pPr>
      <w:ind w:left="357"/>
    </w:pPr>
    <w:rPr>
      <w:rFonts w:eastAsiaTheme="minorHAnsi"/>
      <w:sz w:val="24"/>
      <w:lang w:eastAsia="en-US"/>
    </w:rPr>
  </w:style>
  <w:style w:type="paragraph" w:customStyle="1" w:styleId="4672D59C00594D318EE0C5CF151F9F802">
    <w:name w:val="4672D59C00594D318EE0C5CF151F9F802"/>
    <w:rsid w:val="00137F1F"/>
    <w:pPr>
      <w:ind w:left="357"/>
    </w:pPr>
    <w:rPr>
      <w:rFonts w:eastAsiaTheme="minorHAnsi"/>
      <w:sz w:val="24"/>
      <w:lang w:eastAsia="en-US"/>
    </w:rPr>
  </w:style>
  <w:style w:type="paragraph" w:customStyle="1" w:styleId="EA6C566A167B4E34B17D8760E09C3F242">
    <w:name w:val="EA6C566A167B4E34B17D8760E09C3F242"/>
    <w:rsid w:val="00137F1F"/>
    <w:pPr>
      <w:ind w:left="357"/>
    </w:pPr>
    <w:rPr>
      <w:rFonts w:eastAsiaTheme="minorHAnsi"/>
      <w:sz w:val="24"/>
      <w:lang w:eastAsia="en-US"/>
    </w:rPr>
  </w:style>
  <w:style w:type="paragraph" w:customStyle="1" w:styleId="190C3B0A690046EF8F159CE03196321E2">
    <w:name w:val="190C3B0A690046EF8F159CE03196321E2"/>
    <w:rsid w:val="00137F1F"/>
    <w:pPr>
      <w:ind w:left="357"/>
    </w:pPr>
    <w:rPr>
      <w:rFonts w:eastAsiaTheme="minorHAnsi"/>
      <w:sz w:val="24"/>
      <w:lang w:eastAsia="en-US"/>
    </w:rPr>
  </w:style>
  <w:style w:type="paragraph" w:customStyle="1" w:styleId="09E7FAEE22154FC985096A11BCCC93442">
    <w:name w:val="09E7FAEE22154FC985096A11BCCC93442"/>
    <w:rsid w:val="00137F1F"/>
    <w:pPr>
      <w:ind w:left="357"/>
    </w:pPr>
    <w:rPr>
      <w:rFonts w:eastAsiaTheme="minorHAnsi"/>
      <w:sz w:val="24"/>
      <w:lang w:eastAsia="en-US"/>
    </w:rPr>
  </w:style>
  <w:style w:type="paragraph" w:customStyle="1" w:styleId="4F82BE0CB2FB4A19A84D50E14275F4562">
    <w:name w:val="4F82BE0CB2FB4A19A84D50E14275F4562"/>
    <w:rsid w:val="00137F1F"/>
    <w:pPr>
      <w:ind w:left="357"/>
    </w:pPr>
    <w:rPr>
      <w:rFonts w:eastAsiaTheme="minorHAnsi"/>
      <w:sz w:val="24"/>
      <w:lang w:eastAsia="en-US"/>
    </w:rPr>
  </w:style>
  <w:style w:type="paragraph" w:customStyle="1" w:styleId="03730A4321EE4E869EDF1E915555808E2">
    <w:name w:val="03730A4321EE4E869EDF1E915555808E2"/>
    <w:rsid w:val="00137F1F"/>
    <w:pPr>
      <w:ind w:left="357"/>
    </w:pPr>
    <w:rPr>
      <w:rFonts w:eastAsiaTheme="minorHAnsi"/>
      <w:sz w:val="24"/>
      <w:lang w:eastAsia="en-US"/>
    </w:rPr>
  </w:style>
  <w:style w:type="paragraph" w:customStyle="1" w:styleId="895F9D0771BD435F963C7722D27A11755">
    <w:name w:val="895F9D0771BD435F963C7722D27A11755"/>
    <w:rsid w:val="00137F1F"/>
    <w:pPr>
      <w:tabs>
        <w:tab w:val="center" w:pos="4513"/>
        <w:tab w:val="right" w:pos="9026"/>
      </w:tabs>
      <w:spacing w:after="0" w:line="240" w:lineRule="auto"/>
      <w:ind w:left="357"/>
    </w:pPr>
    <w:rPr>
      <w:rFonts w:eastAsiaTheme="minorHAnsi"/>
      <w:sz w:val="24"/>
      <w:lang w:eastAsia="en-US"/>
    </w:rPr>
  </w:style>
  <w:style w:type="paragraph" w:customStyle="1" w:styleId="F3A1CB65E9804B058ECAB2CFEA6F4AC75">
    <w:name w:val="F3A1CB65E9804B058ECAB2CFEA6F4AC75"/>
    <w:rsid w:val="00137F1F"/>
    <w:pPr>
      <w:tabs>
        <w:tab w:val="center" w:pos="4513"/>
        <w:tab w:val="right" w:pos="9026"/>
      </w:tabs>
      <w:spacing w:after="0" w:line="240" w:lineRule="auto"/>
      <w:ind w:left="357"/>
    </w:pPr>
    <w:rPr>
      <w:rFonts w:eastAsiaTheme="minorHAnsi"/>
      <w:sz w:val="24"/>
      <w:lang w:eastAsia="en-US"/>
    </w:rPr>
  </w:style>
  <w:style w:type="paragraph" w:customStyle="1" w:styleId="0E17CC6A681249D1935D02FFE0C52D2F1">
    <w:name w:val="0E17CC6A681249D1935D02FFE0C52D2F1"/>
    <w:rsid w:val="00137F1F"/>
    <w:pPr>
      <w:tabs>
        <w:tab w:val="center" w:pos="4513"/>
        <w:tab w:val="right" w:pos="9026"/>
      </w:tabs>
      <w:spacing w:after="0" w:line="240" w:lineRule="auto"/>
      <w:ind w:left="357"/>
    </w:pPr>
    <w:rPr>
      <w:rFonts w:eastAsiaTheme="minorHAnsi"/>
      <w:sz w:val="24"/>
      <w:lang w:eastAsia="en-US"/>
    </w:rPr>
  </w:style>
  <w:style w:type="paragraph" w:customStyle="1" w:styleId="EB7FBF2D81A34D56B9B66CA3276F19334">
    <w:name w:val="EB7FBF2D81A34D56B9B66CA3276F19334"/>
    <w:rsid w:val="00137F1F"/>
    <w:pPr>
      <w:tabs>
        <w:tab w:val="center" w:pos="4513"/>
        <w:tab w:val="right" w:pos="9026"/>
      </w:tabs>
      <w:spacing w:after="0" w:line="240" w:lineRule="auto"/>
      <w:ind w:left="357"/>
    </w:pPr>
    <w:rPr>
      <w:rFonts w:eastAsiaTheme="minorHAnsi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B3C231-7F50-4EC5-A8E5-2FB562327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374C039E.dotm</Template>
  <TotalTime>875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Blot</dc:creator>
  <cp:keywords/>
  <dc:description/>
  <cp:lastModifiedBy>Lilian Blot</cp:lastModifiedBy>
  <cp:revision>13</cp:revision>
  <dcterms:created xsi:type="dcterms:W3CDTF">2017-10-21T17:56:00Z</dcterms:created>
  <dcterms:modified xsi:type="dcterms:W3CDTF">2018-01-29T12:21:00Z</dcterms:modified>
</cp:coreProperties>
</file>