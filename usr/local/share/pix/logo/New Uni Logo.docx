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E0" w:rsidRDefault="00DE05E0" w:rsidP="001F552A">
      <w:pPr>
        <w:jc w:val="center"/>
      </w:pPr>
      <w:r w:rsidRPr="00DE05E0">
        <w:rPr>
          <w:noProof/>
          <w:lang w:eastAsia="en-GB"/>
        </w:rPr>
        <w:drawing>
          <wp:inline distT="0" distB="0" distL="0" distR="0">
            <wp:extent cx="2473200" cy="385200"/>
            <wp:effectExtent l="0" t="0" r="3810" b="0"/>
            <wp:docPr id="3" name="Picture 3" descr="Z:\Student Recruitment &amp; External Progs\Marketing\Logos\York\University-of-York-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udent Recruitment &amp; External Progs\Marketing\Logos\York\University-of-York-logo-blac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2A"/>
    <w:rsid w:val="001F552A"/>
    <w:rsid w:val="007B3B24"/>
    <w:rsid w:val="00CD6F66"/>
    <w:rsid w:val="00DE05E0"/>
    <w:rsid w:val="00F6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1141D-9420-47F5-9C82-8675616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6C890816.dotm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Kettlewell</dc:creator>
  <cp:keywords/>
  <dc:description/>
  <cp:lastModifiedBy>Luiza Kettlewell</cp:lastModifiedBy>
  <cp:revision>2</cp:revision>
  <dcterms:created xsi:type="dcterms:W3CDTF">2016-10-17T09:29:00Z</dcterms:created>
  <dcterms:modified xsi:type="dcterms:W3CDTF">2016-10-17T12:27:00Z</dcterms:modified>
</cp:coreProperties>
</file>